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F5" w:rsidRDefault="00FC65BE" w:rsidP="00BE44F5">
      <w:pPr>
        <w:pStyle w:val="afffffe"/>
      </w:pPr>
      <w:r>
        <w:rPr>
          <w:lang w:bidi="uk-UA"/>
        </w:rPr>
      </w:r>
      <w:r w:rsidR="00490CAB">
        <w:rPr>
          <w:lang w:bidi="uk-UA"/>
        </w:rPr>
        <w:pict>
          <v:rect id="Фігура 61" o:spid="_x0000_s1026" alt="Вставте емблему" style="width:183.55pt;height:32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" filled="f" strokecolor="black [3213]" strokeweight="3pt">
            <v:stroke miterlimit="4"/>
            <v:textbox style="mso-fit-shape-to-text:t" inset="1.5pt,1.5pt,1.5pt,1.5pt">
              <w:txbxContent>
                <w:p w:rsidR="00A3439E" w:rsidRPr="00ED4A61" w:rsidRDefault="00A3439E" w:rsidP="00A3439E">
                  <w:pPr>
                    <w:pStyle w:val="afffff2"/>
                    <w:spacing w:after="0"/>
                    <w:jc w:val="center"/>
                    <w:rPr>
                      <w:rFonts w:asciiTheme="majorHAnsi" w:hAnsiTheme="majorHAnsi"/>
                      <w:color w:val="000000" w:themeColor="text1"/>
                      <w:sz w:val="22"/>
                    </w:rPr>
                  </w:pPr>
                  <w:r w:rsidRPr="00ED4A61">
                    <w:rPr>
                      <w:rFonts w:asciiTheme="majorHAnsi" w:eastAsia="Calibri" w:hAnsiTheme="majorHAns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bidi="uk-UA"/>
                    </w:rPr>
                    <w:t>ЕМБЛЕМА</w:t>
                  </w:r>
                </w:p>
              </w:txbxContent>
            </v:textbox>
            <w10:wrap type="none"/>
            <w10:anchorlock/>
          </v:rect>
        </w:pict>
      </w:r>
    </w:p>
    <w:p w:rsidR="00275260" w:rsidRPr="00E16E2D" w:rsidRDefault="00FC65BE" w:rsidP="00E16E2D">
      <w:pPr>
        <w:pStyle w:val="1"/>
      </w:pPr>
      <w:sdt>
        <w:sdtPr>
          <w:alias w:val="Введіть назву компанії або відділу:"/>
          <w:tag w:val="Введіть назву компанії або відділу:"/>
          <w:id w:val="-871217427"/>
          <w:placeholder>
            <w:docPart w:val="2FEDB8C83AD94D08A88F3A2625A4BF7D"/>
          </w:placeholder>
          <w:temporary/>
          <w:showingPlcHdr/>
        </w:sdtPr>
        <w:sdtContent>
          <w:r w:rsidR="00275260" w:rsidRPr="00E16E2D">
            <w:rPr>
              <w:lang w:bidi="uk-UA"/>
            </w:rPr>
            <w:t>Назва компанії або відділу</w:t>
          </w:r>
        </w:sdtContent>
      </w:sdt>
    </w:p>
    <w:p w:rsidR="00275260" w:rsidRPr="00E16E2D" w:rsidRDefault="00FC65BE" w:rsidP="00E16E2D">
      <w:pPr>
        <w:pStyle w:val="1"/>
      </w:pPr>
      <w:sdt>
        <w:sdtPr>
          <w:alias w:val="Протокол наради:"/>
          <w:tag w:val="Протокол наради:"/>
          <w:id w:val="1780671977"/>
          <w:placeholder>
            <w:docPart w:val="15FF1C585C6D4520A11CFFA7A6F36D33"/>
          </w:placeholder>
          <w:temporary/>
          <w:showingPlcHdr/>
        </w:sdtPr>
        <w:sdtContent>
          <w:r w:rsidR="00275260" w:rsidRPr="00E16E2D">
            <w:rPr>
              <w:lang w:bidi="uk-UA"/>
            </w:rPr>
            <w:t>Протокол наради</w:t>
          </w:r>
        </w:sdtContent>
      </w:sdt>
    </w:p>
    <w:p w:rsidR="00554276" w:rsidRPr="00515252" w:rsidRDefault="00A3439E" w:rsidP="00515252">
      <w:pPr>
        <w:pStyle w:val="afffffd"/>
        <w:ind w:left="0"/>
        <w:jc w:val="left"/>
      </w:pPr>
      <w:r w:rsidRPr="00515252">
        <w:rPr>
          <w:b/>
          <w:lang w:val="uk-UA" w:bidi="uk-UA"/>
        </w:rPr>
        <w:t>Місце проведення:</w:t>
      </w:r>
      <w:r w:rsidRPr="00515252">
        <w:rPr>
          <w:lang w:val="uk-UA" w:bidi="uk-UA"/>
        </w:rPr>
        <w:t xml:space="preserve">  </w:t>
      </w:r>
      <w:sdt>
        <w:sdtPr>
          <w:id w:val="16431486"/>
          <w:placeholder>
            <w:docPart w:val="E44B1F4E0ACE4907B1F939A468AD52CF"/>
          </w:placeholder>
          <w:temporary/>
          <w:showingPlcHdr/>
        </w:sdtPr>
        <w:sdtContent>
          <w:r w:rsidR="00515252" w:rsidRPr="00515252">
            <w:rPr>
              <w:rFonts w:eastAsiaTheme="majorEastAsia"/>
              <w:lang w:val="uk-UA" w:bidi="uk-UA"/>
            </w:rPr>
            <w:t>адреса або номер кабінету</w:t>
          </w:r>
        </w:sdtContent>
      </w:sdt>
      <w:r w:rsidRPr="00515252">
        <w:rPr>
          <w:b/>
          <w:lang w:val="uk-UA" w:bidi="uk-UA"/>
        </w:rPr>
        <w:br/>
        <w:t>Дата:</w:t>
      </w:r>
      <w:r w:rsidRPr="00515252">
        <w:rPr>
          <w:lang w:val="uk-UA" w:bidi="uk-UA"/>
        </w:rPr>
        <w:t xml:space="preserve">  </w:t>
      </w:r>
      <w:sdt>
        <w:sdtPr>
          <w:id w:val="470181481"/>
          <w:placeholder>
            <w:docPart w:val="32CD6D2853094701A51D78A6048012C0"/>
          </w:placeholder>
          <w:temporary/>
          <w:showingPlcHdr/>
          <w:text/>
        </w:sdtPr>
        <w:sdtContent>
          <w:r w:rsidR="00515252" w:rsidRPr="00515252">
            <w:rPr>
              <w:lang w:val="uk-UA" w:bidi="uk-UA"/>
            </w:rPr>
            <w:t>дата</w:t>
          </w:r>
        </w:sdtContent>
      </w:sdt>
      <w:r w:rsidRPr="00515252">
        <w:rPr>
          <w:b/>
          <w:lang w:val="uk-UA" w:bidi="uk-UA"/>
        </w:rPr>
        <w:br/>
        <w:t>Учасники:</w:t>
      </w:r>
      <w:r w:rsidRPr="00515252">
        <w:rPr>
          <w:lang w:val="uk-UA" w:bidi="uk-UA"/>
        </w:rPr>
        <w:t xml:space="preserve">  </w:t>
      </w:r>
      <w:sdt>
        <w:sdtPr>
          <w:id w:val="-417707049"/>
          <w:placeholder>
            <w:docPart w:val="AFF4A5802076416799CF166B7BF1411A"/>
          </w:placeholder>
          <w:temporary/>
          <w:showingPlcHdr/>
          <w:text/>
        </w:sdtPr>
        <w:sdtContent>
          <w:r w:rsidR="00515252" w:rsidRPr="00515252">
            <w:rPr>
              <w:lang w:val="uk-UA" w:bidi="uk-UA"/>
            </w:rPr>
            <w:t>імена</w:t>
          </w:r>
        </w:sdtContent>
      </w:sdt>
      <w:r w:rsidRPr="00515252">
        <w:rPr>
          <w:b/>
          <w:lang w:val="uk-UA" w:bidi="uk-UA"/>
        </w:rPr>
        <w:br/>
        <w:t>Час:</w:t>
      </w:r>
      <w:r w:rsidRPr="00515252">
        <w:rPr>
          <w:lang w:val="uk-UA" w:bidi="uk-UA"/>
        </w:rPr>
        <w:t xml:space="preserve">  </w:t>
      </w:r>
      <w:sdt>
        <w:sdtPr>
          <w:rPr>
            <w:rStyle w:val="af1"/>
            <w:rFonts w:asciiTheme="majorHAnsi" w:eastAsiaTheme="majorEastAsia" w:hAnsiTheme="majorHAnsi"/>
            <w:b w:val="0"/>
            <w:bCs w:val="0"/>
          </w:rPr>
          <w:id w:val="-2020231277"/>
          <w:placeholder>
            <w:docPart w:val="FD3974199C184AB79349FFD2D36C01E2"/>
          </w:placeholder>
          <w:temporary/>
          <w:showingPlcHdr/>
        </w:sdtPr>
        <w:sdtContent>
          <w:bookmarkStart w:id="0" w:name="_GoBack"/>
          <w:r w:rsidR="00515252" w:rsidRPr="00515252">
            <w:rPr>
              <w:rStyle w:val="a6"/>
              <w:rFonts w:asciiTheme="majorHAnsi" w:eastAsiaTheme="majorEastAsia" w:hAnsiTheme="majorHAnsi"/>
              <w:color w:val="auto"/>
              <w:lang w:val="uk-UA" w:bidi="uk-UA"/>
            </w:rPr>
            <w:t>час</w:t>
          </w:r>
          <w:bookmarkEnd w:id="0"/>
        </w:sdtContent>
      </w:sdt>
    </w:p>
    <w:p w:rsidR="00554276" w:rsidRPr="00515252" w:rsidRDefault="00FC65BE" w:rsidP="00515252">
      <w:pPr>
        <w:pStyle w:val="a0"/>
      </w:pPr>
      <w:sdt>
        <w:sdtPr>
          <w:rPr>
            <w:rFonts w:ascii="Times New Roman" w:eastAsiaTheme="majorEastAsia" w:hAnsi="Times New Roman"/>
            <w:color w:val="595959" w:themeColor="text1" w:themeTint="A6"/>
          </w:rPr>
          <w:alias w:val="Відкриття наради:"/>
          <w:tag w:val="Відкриття наради:"/>
          <w:id w:val="-1169712673"/>
          <w:placeholder>
            <w:docPart w:val="7A652BEA5F9B472E90B02BF9DCEE3753"/>
          </w:placeholder>
          <w:temporary/>
          <w:showingPlcHdr/>
        </w:sdtPr>
        <w:sdtEndPr>
          <w:rPr>
            <w:rFonts w:eastAsia="Times New Roman"/>
          </w:rPr>
        </w:sdtEndPr>
        <w:sdtContent>
          <w:r w:rsidR="00275260" w:rsidRPr="00515252">
            <w:rPr>
              <w:rFonts w:eastAsiaTheme="majorEastAsia"/>
              <w:lang w:bidi="uk-UA"/>
            </w:rPr>
            <w:t>Відкриття наради</w:t>
          </w:r>
        </w:sdtContent>
      </w:sdt>
    </w:p>
    <w:p w:rsidR="00D50D23" w:rsidRPr="008E421A" w:rsidRDefault="000F4987" w:rsidP="00515252">
      <w:pPr>
        <w:rPr>
          <w:lang w:val="en-GB"/>
        </w:rPr>
      </w:pPr>
      <w:r w:rsidRPr="008E421A">
        <w:rPr>
          <w:lang w:bidi="uk-UA"/>
        </w:rPr>
        <w:t xml:space="preserve">Координатор </w:t>
      </w:r>
      <w:sdt>
        <w:sdtPr>
          <w:rPr>
            <w:lang w:val="en-GB"/>
          </w:rPr>
          <w:alias w:val="Введіть ім’я координатора:"/>
          <w:tag w:val="Введіть ім’я координатора:"/>
          <w:id w:val="-28566333"/>
          <w:placeholder>
            <w:docPart w:val="C0ECFDF7DFEC445CB77004BB0FEBE87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>
          <w:rPr>
            <w:rStyle w:val="aa"/>
            <w:rFonts w:asciiTheme="majorHAnsi" w:hAnsiTheme="majorHAnsi"/>
            <w:iCs/>
            <w:color w:val="595959" w:themeColor="text1" w:themeTint="A6"/>
            <w:sz w:val="16"/>
          </w:rPr>
        </w:sdtEndPr>
        <w:sdtContent>
          <w:r w:rsidRPr="00515252">
            <w:rPr>
              <w:lang w:bidi="uk-UA"/>
            </w:rPr>
            <w:t>ім’я</w:t>
          </w:r>
          <w:r w:rsidR="00214706">
            <w:rPr>
              <w:lang w:val="en-US" w:bidi="uk-UA"/>
            </w:rPr>
            <w:t xml:space="preserve"> </w:t>
          </w:r>
          <w:r w:rsidRPr="00515252">
            <w:rPr>
              <w:lang w:bidi="uk-UA"/>
            </w:rPr>
            <w:t>координатора</w:t>
          </w:r>
        </w:sdtContent>
      </w:sdt>
      <w:r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текст абзацу:"/>
          <w:tag w:val="Введіть текст абзацу:"/>
          <w:id w:val="-929966237"/>
          <w:placeholder>
            <w:docPart w:val="AF857FE26277410A8B8FAB7273C2AAE5"/>
          </w:placeholder>
          <w:temporary/>
          <w:showingPlcHdr/>
        </w:sdtPr>
        <w:sdtContent>
          <w:r w:rsidR="00D50D23" w:rsidRPr="008E421A">
            <w:rPr>
              <w:lang w:bidi="uk-UA"/>
            </w:rPr>
            <w:t>відкрив чергову нараду</w:t>
          </w:r>
        </w:sdtContent>
      </w:sdt>
      <w:r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назву організації або комітету:"/>
          <w:tag w:val="Введіть назву організації або комітету:"/>
          <w:id w:val="1359391056"/>
          <w:placeholder>
            <w:docPart w:val="92007E76AC994EEC8493702A8DB39E82"/>
          </w:placeholder>
          <w:temporary/>
          <w:showingPlcHdr/>
        </w:sdtPr>
        <w:sdtContent>
          <w:r w:rsidR="00515252" w:rsidRPr="00515252">
            <w:rPr>
              <w:lang w:bidi="uk-UA"/>
            </w:rPr>
            <w:t>назва</w:t>
          </w:r>
          <w:r w:rsidR="00BD7CF9">
            <w:rPr>
              <w:lang w:val="en-US" w:bidi="uk-UA"/>
            </w:rPr>
            <w:t xml:space="preserve"> </w:t>
          </w:r>
          <w:r w:rsidR="00515252" w:rsidRPr="00515252">
            <w:rPr>
              <w:lang w:bidi="uk-UA"/>
            </w:rPr>
            <w:t>організації</w:t>
          </w:r>
          <w:r w:rsidR="00BD7CF9">
            <w:rPr>
              <w:lang w:val="en-US" w:bidi="uk-UA"/>
            </w:rPr>
            <w:t xml:space="preserve"> </w:t>
          </w:r>
          <w:r w:rsidR="00D50D23" w:rsidRPr="00515252">
            <w:rPr>
              <w:lang w:bidi="uk-UA"/>
            </w:rPr>
            <w:t>або</w:t>
          </w:r>
          <w:r w:rsidR="00BD7CF9">
            <w:rPr>
              <w:lang w:val="en-US" w:bidi="uk-UA"/>
            </w:rPr>
            <w:t xml:space="preserve"> </w:t>
          </w:r>
          <w:r w:rsidR="00D50D23" w:rsidRPr="00515252">
            <w:rPr>
              <w:lang w:bidi="uk-UA"/>
            </w:rPr>
            <w:t>комітету</w:t>
          </w:r>
        </w:sdtContent>
      </w:sdt>
      <w:r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текст абзацу:"/>
          <w:tag w:val="Введіть текст абзацу:"/>
          <w:id w:val="-1182578516"/>
          <w:placeholder>
            <w:docPart w:val="DEBEDE800E72475099A551608720160C"/>
          </w:placeholder>
          <w:temporary/>
          <w:showingPlcHdr/>
        </w:sdtPr>
        <w:sdtContent>
          <w:r w:rsidR="00D50D23" w:rsidRPr="008E421A">
            <w:rPr>
              <w:lang w:bidi="uk-UA"/>
            </w:rPr>
            <w:t>о</w:t>
          </w:r>
        </w:sdtContent>
      </w:sdt>
      <w:r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час:"/>
          <w:tag w:val="Введіть час:"/>
          <w:id w:val="1228494308"/>
          <w:placeholder>
            <w:docPart w:val="3A7B786E47644AE299674A28A993134A"/>
          </w:placeholder>
          <w:temporary/>
          <w:showingPlcHdr/>
        </w:sdtPr>
        <w:sdtContent>
          <w:r w:rsidR="00D50D23" w:rsidRPr="00515252">
            <w:rPr>
              <w:lang w:bidi="uk-UA"/>
            </w:rPr>
            <w:t>час</w:t>
          </w:r>
        </w:sdtContent>
      </w:sdt>
      <w:sdt>
        <w:sdtPr>
          <w:rPr>
            <w:lang w:val="en-GB"/>
          </w:rPr>
          <w:alias w:val="Введіть текст абзацу:"/>
          <w:tag w:val="Введіть текст абзацу:"/>
          <w:id w:val="1841049215"/>
          <w:placeholder>
            <w:docPart w:val="56989961579F42189494AE16104EA23E"/>
          </w:placeholder>
          <w:temporary/>
          <w:showingPlcHdr/>
        </w:sdtPr>
        <w:sdtContent>
          <w:r w:rsidR="00214706">
            <w:rPr>
              <w:lang w:val="en-GB"/>
            </w:rPr>
            <w:t xml:space="preserve"> </w:t>
          </w:r>
        </w:sdtContent>
      </w:sdt>
      <w:sdt>
        <w:sdtPr>
          <w:rPr>
            <w:lang w:val="en-GB"/>
          </w:rPr>
          <w:alias w:val="Введіть дату:"/>
          <w:tag w:val="Введіть дату:"/>
          <w:id w:val="359556548"/>
          <w:placeholder>
            <w:docPart w:val="3A90106C703C48EB9F6C7E500A27396C"/>
          </w:placeholder>
          <w:temporary/>
          <w:showingPlcHdr/>
        </w:sdtPr>
        <w:sdtContent>
          <w:r w:rsidR="00D50D23" w:rsidRPr="00515252">
            <w:rPr>
              <w:lang w:bidi="uk-UA"/>
            </w:rPr>
            <w:t>дата</w:t>
          </w:r>
        </w:sdtContent>
      </w:sdt>
      <w:r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текст абзацу:"/>
          <w:tag w:val="Введіть текст абзацу:"/>
          <w:id w:val="2049635091"/>
          <w:placeholder>
            <w:docPart w:val="C2852D2999F347E58F86B593A9D7F805"/>
          </w:placeholder>
          <w:temporary/>
          <w:showingPlcHdr/>
        </w:sdtPr>
        <w:sdtContent>
          <w:r w:rsidR="00D50D23" w:rsidRPr="008E421A">
            <w:rPr>
              <w:lang w:bidi="uk-UA"/>
            </w:rPr>
            <w:t>в</w:t>
          </w:r>
        </w:sdtContent>
      </w:sdt>
      <w:r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місце проведення:"/>
          <w:tag w:val="Введіть місце проведення:"/>
          <w:id w:val="-1735539689"/>
          <w:placeholder>
            <w:docPart w:val="E769314B45CE496D8DA70D897EA28802"/>
          </w:placeholder>
          <w:temporary/>
          <w:showingPlcHdr/>
        </w:sdtPr>
        <w:sdtContent>
          <w:r w:rsidR="00D50D23" w:rsidRPr="00515252">
            <w:rPr>
              <w:lang w:bidi="uk-UA"/>
            </w:rPr>
            <w:t>місце</w:t>
          </w:r>
          <w:r w:rsidR="00214706">
            <w:rPr>
              <w:lang w:val="en-US" w:bidi="uk-UA"/>
            </w:rPr>
            <w:t xml:space="preserve"> </w:t>
          </w:r>
          <w:r w:rsidR="00D50D23" w:rsidRPr="00515252">
            <w:rPr>
              <w:lang w:bidi="uk-UA"/>
            </w:rPr>
            <w:t>проведення</w:t>
          </w:r>
        </w:sdtContent>
      </w:sdt>
      <w:r w:rsidRPr="008E421A">
        <w:rPr>
          <w:lang w:bidi="uk-UA"/>
        </w:rPr>
        <w:t>.</w:t>
      </w:r>
    </w:p>
    <w:p w:rsidR="0015180F" w:rsidRPr="00515252" w:rsidRDefault="00FC65BE" w:rsidP="00515252">
      <w:pPr>
        <w:pStyle w:val="a0"/>
      </w:pPr>
      <w:sdt>
        <w:sdtPr>
          <w:rPr>
            <w:rFonts w:eastAsiaTheme="majorEastAsia"/>
          </w:rPr>
          <w:alias w:val="Перевірка учасників:"/>
          <w:tag w:val="Перевірка учасників:"/>
          <w:id w:val="568842732"/>
          <w:placeholder>
            <w:docPart w:val="F6EF4C7437914760A6064CC3483E3A03"/>
          </w:placeholder>
          <w:temporary/>
          <w:showingPlcHdr/>
        </w:sdtPr>
        <w:sdtEndPr>
          <w:rPr>
            <w:rFonts w:eastAsia="Times New Roman"/>
          </w:rPr>
        </w:sdtEndPr>
        <w:sdtContent>
          <w:r w:rsidR="009F4E19" w:rsidRPr="00515252">
            <w:rPr>
              <w:rFonts w:eastAsiaTheme="majorEastAsia"/>
              <w:lang w:bidi="uk-UA"/>
            </w:rPr>
            <w:t>Перевірка учасників</w:t>
          </w:r>
        </w:sdtContent>
      </w:sdt>
    </w:p>
    <w:p w:rsidR="0015180F" w:rsidRPr="00515252" w:rsidRDefault="009F4E19" w:rsidP="008E421A">
      <w:r w:rsidRPr="00515252">
        <w:rPr>
          <w:lang w:bidi="uk-UA"/>
        </w:rPr>
        <w:t xml:space="preserve">Секретар </w:t>
      </w:r>
      <w:sdt>
        <w:sdtPr>
          <w:alias w:val="Введіть ім’я секретаря:"/>
          <w:tag w:val="Введіть ім’я секретаря:"/>
          <w:id w:val="-1785413358"/>
          <w:placeholder>
            <w:docPart w:val="BC6BFC9AD2F74D36ADAC76F20AC7CE7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B565D8" w:rsidRPr="00515252">
            <w:rPr>
              <w:lang w:bidi="uk-UA"/>
            </w:rPr>
            <w:t>ім’я</w:t>
          </w:r>
          <w:r w:rsidR="00214706">
            <w:rPr>
              <w:lang w:val="en-US" w:bidi="uk-UA"/>
            </w:rPr>
            <w:t xml:space="preserve"> </w:t>
          </w:r>
          <w:r w:rsidR="00B565D8" w:rsidRPr="00515252">
            <w:rPr>
              <w:lang w:bidi="uk-UA"/>
            </w:rPr>
            <w:t>секретаря</w:t>
          </w:r>
        </w:sdtContent>
      </w:sdt>
      <w:r w:rsidRPr="00515252">
        <w:rPr>
          <w:lang w:bidi="uk-UA"/>
        </w:rPr>
        <w:t xml:space="preserve"> </w:t>
      </w:r>
      <w:sdt>
        <w:sdtPr>
          <w:alias w:val="Введіть текст абзацу:"/>
          <w:tag w:val="Введіть текст абзацу:"/>
          <w:id w:val="-2053990283"/>
          <w:placeholder>
            <w:docPart w:val="D711AB0C4E474365A3A219810057152A"/>
          </w:placeholder>
          <w:temporary/>
          <w:showingPlcHdr/>
        </w:sdtPr>
        <w:sdtContent>
          <w:r w:rsidRPr="00515252">
            <w:rPr>
              <w:lang w:bidi="uk-UA"/>
            </w:rPr>
            <w:t>перевірив</w:t>
          </w:r>
          <w:r w:rsidRPr="008E421A">
            <w:rPr>
              <w:rFonts w:asciiTheme="majorHAnsi" w:hAnsiTheme="majorHAnsi"/>
              <w:sz w:val="16"/>
              <w:szCs w:val="16"/>
              <w:lang w:bidi="uk-UA"/>
            </w:rPr>
            <w:t xml:space="preserve"> </w:t>
          </w:r>
          <w:r w:rsidRPr="00515252">
            <w:rPr>
              <w:lang w:bidi="uk-UA"/>
            </w:rPr>
            <w:t>присутність учасників. Нараду відвідали:</w:t>
          </w:r>
        </w:sdtContent>
      </w:sdt>
      <w:r w:rsidRPr="00515252">
        <w:rPr>
          <w:lang w:bidi="uk-UA"/>
        </w:rPr>
        <w:t xml:space="preserve"> </w:t>
      </w:r>
      <w:sdt>
        <w:sdtPr>
          <w:alias w:val="Введіть імена учасників:"/>
          <w:tag w:val="Введіть імена учасників:"/>
          <w:id w:val="811033230"/>
          <w:placeholder>
            <w:docPart w:val="8BC3CC69FAA3451FA281A325154B2FB1"/>
          </w:placeholder>
          <w:temporary/>
          <w:showingPlcHdr/>
        </w:sdtPr>
        <w:sdtContent>
          <w:r w:rsidR="00361DEE" w:rsidRPr="00515252">
            <w:rPr>
              <w:lang w:bidi="uk-UA"/>
            </w:rPr>
            <w:t>імена</w:t>
          </w:r>
          <w:r w:rsidR="00BD7CF9">
            <w:rPr>
              <w:lang w:val="en-US" w:bidi="uk-UA"/>
            </w:rPr>
            <w:t xml:space="preserve"> </w:t>
          </w:r>
          <w:r w:rsidR="00361DEE" w:rsidRPr="00515252">
            <w:rPr>
              <w:lang w:bidi="uk-UA"/>
            </w:rPr>
            <w:t>учасників</w:t>
          </w:r>
        </w:sdtContent>
      </w:sdt>
    </w:p>
    <w:p w:rsidR="00B853F9" w:rsidRPr="00515252" w:rsidRDefault="00FC65BE" w:rsidP="00515252">
      <w:pPr>
        <w:pStyle w:val="a0"/>
      </w:pPr>
      <w:sdt>
        <w:sdtPr>
          <w:rPr>
            <w:rFonts w:eastAsiaTheme="majorEastAsia"/>
          </w:rPr>
          <w:alias w:val="Затвердження протоколу останньої наради:"/>
          <w:tag w:val="Затвердження протоколу останньої наради:"/>
          <w:id w:val="-1073734390"/>
          <w:placeholder>
            <w:docPart w:val="A29E2A6FD21D405FB834D9F726136F76"/>
          </w:placeholder>
          <w:temporary/>
          <w:showingPlcHdr/>
        </w:sdtPr>
        <w:sdtEndPr>
          <w:rPr>
            <w:rFonts w:eastAsia="Times New Roman"/>
          </w:rPr>
        </w:sdtEndPr>
        <w:sdtContent>
          <w:r w:rsidR="009F4E19" w:rsidRPr="00515252">
            <w:rPr>
              <w:rFonts w:eastAsiaTheme="majorEastAsia"/>
              <w:lang w:bidi="uk-UA"/>
            </w:rPr>
            <w:t>Затвердження протоколу останньої наради</w:t>
          </w:r>
        </w:sdtContent>
      </w:sdt>
    </w:p>
    <w:p w:rsidR="009F4E19" w:rsidRPr="008E421A" w:rsidRDefault="00361DEE" w:rsidP="00515252">
      <w:pPr>
        <w:rPr>
          <w:lang w:val="en-GB"/>
        </w:rPr>
      </w:pPr>
      <w:r w:rsidRPr="008E421A">
        <w:rPr>
          <w:lang w:bidi="uk-UA"/>
        </w:rPr>
        <w:t xml:space="preserve">Секретар </w:t>
      </w:r>
      <w:sdt>
        <w:sdtPr>
          <w:rPr>
            <w:lang w:val="en-GB"/>
          </w:rPr>
          <w:alias w:val="Ім’я секретаря:"/>
          <w:tag w:val="Ім’я секретаря:"/>
          <w:id w:val="-969588454"/>
          <w:placeholder>
            <w:docPart w:val="85D19C61D5EF4B7CB836333E54F5E0B4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B565D8" w:rsidRPr="008E421A">
            <w:rPr>
              <w:lang w:bidi="uk-UA"/>
            </w:rPr>
            <w:t>Ім’я</w:t>
          </w:r>
          <w:r w:rsidR="00214706">
            <w:rPr>
              <w:lang w:val="en-US" w:bidi="uk-UA"/>
            </w:rPr>
            <w:t xml:space="preserve"> </w:t>
          </w:r>
          <w:r w:rsidR="00B565D8" w:rsidRPr="008E421A">
            <w:rPr>
              <w:lang w:bidi="uk-UA"/>
            </w:rPr>
            <w:t>секретаря</w:t>
          </w:r>
        </w:sdtContent>
      </w:sdt>
      <w:r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текст абзацу:"/>
          <w:tag w:val="Введіть текст абзацу:"/>
          <w:id w:val="25989314"/>
          <w:placeholder>
            <w:docPart w:val="57020EDD248A4C84902345B184B8492E"/>
          </w:placeholder>
          <w:temporary/>
          <w:showingPlcHdr/>
        </w:sdtPr>
        <w:sdtContent>
          <w:r w:rsidR="009F4E19" w:rsidRPr="008E421A">
            <w:rPr>
              <w:lang w:bidi="uk-UA"/>
            </w:rPr>
            <w:t>зачитав протокол останньої наради. Його затвердили.</w:t>
          </w:r>
        </w:sdtContent>
      </w:sdt>
    </w:p>
    <w:p w:rsidR="00D50D23" w:rsidRPr="00515252" w:rsidRDefault="00FC65BE" w:rsidP="00515252">
      <w:pPr>
        <w:pStyle w:val="a0"/>
      </w:pPr>
      <w:sdt>
        <w:sdtPr>
          <w:alias w:val="Відкриті питання:"/>
          <w:tag w:val="Відкриті питання:"/>
          <w:id w:val="-297222184"/>
          <w:placeholder>
            <w:docPart w:val="B6ECBA65AAA44199B709E3AF80DD1AA3"/>
          </w:placeholder>
          <w:temporary/>
          <w:showingPlcHdr/>
        </w:sdtPr>
        <w:sdtContent>
          <w:r w:rsidR="00285B87" w:rsidRPr="00515252">
            <w:rPr>
              <w:rFonts w:eastAsiaTheme="majorEastAsia"/>
              <w:lang w:bidi="uk-UA"/>
            </w:rPr>
            <w:t>Відкриті питання</w:t>
          </w:r>
        </w:sdtContent>
      </w:sdt>
    </w:p>
    <w:sdt>
      <w:sdtPr>
        <w:alias w:val="Введіть відкрите питання або стислий опис обговорення:"/>
        <w:tag w:val="Введіть відкрите питання або стислий опис обговорення:"/>
        <w:id w:val="811033277"/>
        <w:placeholder>
          <w:docPart w:val="B00B4BAC5D9C40ECB1246B4669845279"/>
        </w:placeholder>
        <w:temporary/>
        <w:showingPlcHdr/>
      </w:sdtPr>
      <w:sdtContent>
        <w:p w:rsidR="00C1643D" w:rsidRPr="00515252" w:rsidRDefault="00361DEE" w:rsidP="00515252">
          <w:pPr>
            <w:pStyle w:val="20"/>
          </w:pPr>
          <w:r w:rsidRPr="00515252">
            <w:rPr>
              <w:lang w:bidi="uk-UA"/>
            </w:rPr>
            <w:t>Відкрите питання або стислий опис обговорення</w:t>
          </w:r>
        </w:p>
      </w:sdtContent>
    </w:sdt>
    <w:sdt>
      <w:sdtPr>
        <w:alias w:val="Введіть відкрите питання або стислий опис обговорення:"/>
        <w:tag w:val="Введіть відкрите питання або стислий опис обговорення:"/>
        <w:id w:val="811033311"/>
        <w:placeholder>
          <w:docPart w:val="0EBB0D1B7A15405B99495F77BD15ABCB"/>
        </w:placeholder>
        <w:temporary/>
        <w:showingPlcHdr/>
      </w:sdtPr>
      <w:sdtContent>
        <w:p w:rsidR="002C3D7E" w:rsidRPr="00515252" w:rsidRDefault="002C3D7E" w:rsidP="00515252">
          <w:pPr>
            <w:pStyle w:val="20"/>
          </w:pPr>
          <w:r w:rsidRPr="00515252">
            <w:rPr>
              <w:lang w:bidi="uk-UA"/>
            </w:rPr>
            <w:t>Відкрите питання або стислий опис обговорення</w:t>
          </w:r>
        </w:p>
      </w:sdtContent>
    </w:sdt>
    <w:sdt>
      <w:sdtPr>
        <w:alias w:val="Введіть відкрите питання або стислий опис обговорення:"/>
        <w:tag w:val="Введіть відкрите питання або стислий опис обговорення:"/>
        <w:id w:val="811033312"/>
        <w:placeholder>
          <w:docPart w:val="856DFF02AA784C818AF2075895B91552"/>
        </w:placeholder>
        <w:temporary/>
        <w:showingPlcHdr/>
      </w:sdtPr>
      <w:sdtContent>
        <w:p w:rsidR="002C3D7E" w:rsidRPr="00515252" w:rsidRDefault="002C3D7E" w:rsidP="00515252">
          <w:pPr>
            <w:pStyle w:val="20"/>
          </w:pPr>
          <w:r w:rsidRPr="00515252">
            <w:rPr>
              <w:lang w:bidi="uk-UA"/>
            </w:rPr>
            <w:t>Відкрите питання або стислий опис обговорення</w:t>
          </w:r>
        </w:p>
      </w:sdtContent>
    </w:sdt>
    <w:p w:rsidR="0015180F" w:rsidRPr="00515252" w:rsidRDefault="00FC65BE" w:rsidP="00515252">
      <w:pPr>
        <w:pStyle w:val="a0"/>
      </w:pPr>
      <w:sdt>
        <w:sdtPr>
          <w:alias w:val="Нові завдання:"/>
          <w:tag w:val="Нові завдання:"/>
          <w:id w:val="-135951456"/>
          <w:placeholder>
            <w:docPart w:val="5B7F0AEB4BE943B7A1EB2A5E8D047EA5"/>
          </w:placeholder>
          <w:temporary/>
          <w:showingPlcHdr/>
        </w:sdtPr>
        <w:sdtContent>
          <w:r w:rsidR="00285B87" w:rsidRPr="00515252">
            <w:rPr>
              <w:rFonts w:eastAsiaTheme="majorEastAsia"/>
              <w:lang w:bidi="uk-UA"/>
            </w:rPr>
            <w:t>Нові завдання</w:t>
          </w:r>
        </w:sdtContent>
      </w:sdt>
    </w:p>
    <w:sdt>
      <w:sdtPr>
        <w:alias w:val="Введіть нове завдання або стислий опис обговорення:"/>
        <w:tag w:val="Введіть нове завдання або стислий опис обговорення:"/>
        <w:id w:val="811033313"/>
        <w:placeholder>
          <w:docPart w:val="E7858C08B3364722A2FFC5AE1B507AE2"/>
        </w:placeholder>
        <w:temporary/>
        <w:showingPlcHdr/>
      </w:sdtPr>
      <w:sdtContent>
        <w:p w:rsidR="00276FA1" w:rsidRPr="00515252" w:rsidRDefault="002C3D7E" w:rsidP="00515252">
          <w:pPr>
            <w:pStyle w:val="20"/>
          </w:pPr>
          <w:r w:rsidRPr="00515252">
            <w:rPr>
              <w:lang w:bidi="uk-UA"/>
            </w:rPr>
            <w:t>Нове завдання або стислий опис обговорення</w:t>
          </w:r>
        </w:p>
      </w:sdtContent>
    </w:sdt>
    <w:sdt>
      <w:sdtPr>
        <w:alias w:val="Введіть нове завдання або стислий опис обговорення:"/>
        <w:tag w:val="Введіть нове завдання або стислий опис обговорення:"/>
        <w:id w:val="811033340"/>
        <w:placeholder>
          <w:docPart w:val="EDC1E45A82034EDB9E5206811993BB2F"/>
        </w:placeholder>
        <w:temporary/>
        <w:showingPlcHdr/>
      </w:sdtPr>
      <w:sdtContent>
        <w:p w:rsidR="002C3D7E" w:rsidRPr="00515252" w:rsidRDefault="002C3D7E" w:rsidP="00515252">
          <w:pPr>
            <w:pStyle w:val="20"/>
          </w:pPr>
          <w:r w:rsidRPr="00515252">
            <w:rPr>
              <w:lang w:bidi="uk-UA"/>
            </w:rPr>
            <w:t>Нове завдання або стислий опис обговорення</w:t>
          </w:r>
        </w:p>
      </w:sdtContent>
    </w:sdt>
    <w:sdt>
      <w:sdtPr>
        <w:alias w:val="Введіть нове завдання або стислий опис обговорення:"/>
        <w:tag w:val="Введіть нове завдання або стислий опис обговорення:"/>
        <w:id w:val="811033341"/>
        <w:placeholder>
          <w:docPart w:val="1D8FC6671B934758A275D276E7153A83"/>
        </w:placeholder>
        <w:temporary/>
        <w:showingPlcHdr/>
      </w:sdtPr>
      <w:sdtContent>
        <w:p w:rsidR="002C3D7E" w:rsidRPr="00515252" w:rsidRDefault="002C3D7E" w:rsidP="00515252">
          <w:pPr>
            <w:pStyle w:val="20"/>
          </w:pPr>
          <w:r w:rsidRPr="00515252">
            <w:rPr>
              <w:lang w:bidi="uk-UA"/>
            </w:rPr>
            <w:t>Нове завдання або стислий опис обговорення</w:t>
          </w:r>
        </w:p>
      </w:sdtContent>
    </w:sdt>
    <w:p w:rsidR="0015180F" w:rsidRPr="00515252" w:rsidRDefault="00FC65BE" w:rsidP="00515252">
      <w:pPr>
        <w:pStyle w:val="a0"/>
      </w:pPr>
      <w:sdt>
        <w:sdtPr>
          <w:alias w:val="Закриття наради:"/>
          <w:tag w:val="Закриття наради:"/>
          <w:id w:val="-768846696"/>
          <w:placeholder>
            <w:docPart w:val="3D755C015E71424D95094521122D48B6"/>
          </w:placeholder>
          <w:temporary/>
          <w:showingPlcHdr/>
        </w:sdtPr>
        <w:sdtContent>
          <w:r w:rsidR="00285B87" w:rsidRPr="00515252">
            <w:rPr>
              <w:lang w:bidi="uk-UA"/>
            </w:rPr>
            <w:t>Закриття наради</w:t>
          </w:r>
        </w:sdtContent>
      </w:sdt>
    </w:p>
    <w:p w:rsidR="00680296" w:rsidRPr="008E421A" w:rsidRDefault="002C3D7E" w:rsidP="00515252">
      <w:pPr>
        <w:rPr>
          <w:lang w:val="en-GB"/>
        </w:rPr>
      </w:pPr>
      <w:r w:rsidRPr="008E421A">
        <w:rPr>
          <w:lang w:bidi="uk-UA"/>
        </w:rPr>
        <w:t xml:space="preserve">Координатор </w:t>
      </w:r>
      <w:sdt>
        <w:sdtPr>
          <w:rPr>
            <w:lang w:val="en-GB"/>
          </w:rPr>
          <w:alias w:val="Ім’я координатора:"/>
          <w:tag w:val="Ім’я координатора:"/>
          <w:id w:val="-1874911055"/>
          <w:placeholder>
            <w:docPart w:val="D3F30637B17F4D9BBC7F94C0BCD15860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0F4987" w:rsidRPr="008E421A">
            <w:rPr>
              <w:lang w:bidi="uk-UA"/>
            </w:rPr>
            <w:t>Ім’я</w:t>
          </w:r>
          <w:r w:rsidR="00BD7CF9">
            <w:rPr>
              <w:lang w:val="en-US" w:bidi="uk-UA"/>
            </w:rPr>
            <w:t xml:space="preserve"> </w:t>
          </w:r>
          <w:r w:rsidR="000F4987" w:rsidRPr="008E421A">
            <w:rPr>
              <w:lang w:bidi="uk-UA"/>
            </w:rPr>
            <w:t>координатора</w:t>
          </w:r>
        </w:sdtContent>
      </w:sdt>
      <w:r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текст абзацу:"/>
          <w:tag w:val="Введіть текст абзацу:"/>
          <w:id w:val="-1785491353"/>
          <w:placeholder>
            <w:docPart w:val="13654E6D8A9F4569BC8193C82EDEF5DB"/>
          </w:placeholder>
          <w:temporary/>
          <w:showingPlcHdr/>
        </w:sdtPr>
        <w:sdtContent>
          <w:r w:rsidR="00285B87" w:rsidRPr="008E421A">
            <w:rPr>
              <w:lang w:bidi="uk-UA"/>
            </w:rPr>
            <w:t>закрив нараду о</w:t>
          </w:r>
        </w:sdtContent>
      </w:sdt>
      <w:r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час:"/>
          <w:tag w:val="Введіть час:"/>
          <w:id w:val="811033343"/>
          <w:placeholder>
            <w:docPart w:val="546CA6157BD9490FA454CCCA729E4125"/>
          </w:placeholder>
          <w:temporary/>
          <w:showingPlcHdr/>
        </w:sdtPr>
        <w:sdtContent>
          <w:r w:rsidRPr="008E421A">
            <w:rPr>
              <w:rStyle w:val="aa"/>
              <w:rFonts w:asciiTheme="majorHAnsi" w:hAnsiTheme="majorHAnsi"/>
              <w:sz w:val="16"/>
              <w:szCs w:val="16"/>
              <w:lang w:bidi="uk-UA"/>
            </w:rPr>
            <w:t>час</w:t>
          </w:r>
        </w:sdtContent>
      </w:sdt>
      <w:r w:rsidRPr="008E421A">
        <w:rPr>
          <w:lang w:bidi="uk-UA"/>
        </w:rPr>
        <w:t>.</w:t>
      </w:r>
    </w:p>
    <w:p w:rsidR="008E476B" w:rsidRPr="008E421A" w:rsidRDefault="00FC65BE" w:rsidP="00515252">
      <w:pPr>
        <w:rPr>
          <w:lang w:val="en-GB"/>
        </w:rPr>
      </w:pPr>
      <w:sdt>
        <w:sdtPr>
          <w:rPr>
            <w:lang w:val="en-GB"/>
          </w:rPr>
          <w:alias w:val="Протокол подано:"/>
          <w:tag w:val="Протокол подано:"/>
          <w:id w:val="915436728"/>
          <w:placeholder>
            <w:docPart w:val="3AB66A104790498590FC62389587916D"/>
          </w:placeholder>
          <w:temporary/>
          <w:showingPlcHdr/>
        </w:sdtPr>
        <w:sdtContent>
          <w:r w:rsidR="00285B87" w:rsidRPr="008E421A">
            <w:rPr>
              <w:lang w:bidi="uk-UA"/>
            </w:rPr>
            <w:t>Протокол подано</w:t>
          </w:r>
        </w:sdtContent>
      </w:sdt>
      <w:r w:rsidR="004E227E"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ім’я:"/>
          <w:tag w:val="Введіть ім’я:"/>
          <w:id w:val="811033370"/>
          <w:placeholder>
            <w:docPart w:val="9A976B70EA9544C199682B7BB5859795"/>
          </w:placeholder>
          <w:temporary/>
          <w:showingPlcHdr/>
        </w:sdtPr>
        <w:sdtContent>
          <w:r w:rsidR="002C3D7E" w:rsidRPr="008E421A">
            <w:rPr>
              <w:rStyle w:val="aa"/>
              <w:rFonts w:asciiTheme="majorHAnsi" w:hAnsiTheme="majorHAnsi"/>
              <w:sz w:val="16"/>
              <w:szCs w:val="16"/>
              <w:lang w:bidi="uk-UA"/>
            </w:rPr>
            <w:t>Ім’я</w:t>
          </w:r>
        </w:sdtContent>
      </w:sdt>
    </w:p>
    <w:p w:rsidR="00D512BB" w:rsidRPr="008E421A" w:rsidRDefault="00FC65BE" w:rsidP="00515252">
      <w:pPr>
        <w:rPr>
          <w:lang w:val="en-GB"/>
        </w:rPr>
      </w:pPr>
      <w:sdt>
        <w:sdtPr>
          <w:rPr>
            <w:rFonts w:ascii="Times New Roman" w:hAnsi="Times New Roman"/>
            <w:iCs/>
            <w:color w:val="595959" w:themeColor="text1" w:themeTint="A6"/>
            <w:lang w:val="en-GB"/>
          </w:rPr>
          <w:alias w:val="Протокол затверджено:"/>
          <w:tag w:val="Протокол затверджено:"/>
          <w:id w:val="793186629"/>
          <w:placeholder>
            <w:docPart w:val="C165B0E69B8E4EEBAEAE99EB7767DC1D"/>
          </w:placeholder>
          <w:temporary/>
          <w:showingPlcHdr/>
        </w:sdtPr>
        <w:sdtContent>
          <w:r w:rsidR="00C601ED" w:rsidRPr="008E421A">
            <w:rPr>
              <w:lang w:bidi="uk-UA"/>
            </w:rPr>
            <w:t>Протокол затверджено</w:t>
          </w:r>
        </w:sdtContent>
      </w:sdt>
      <w:r w:rsidR="008E476B" w:rsidRPr="008E421A">
        <w:rPr>
          <w:lang w:bidi="uk-UA"/>
        </w:rPr>
        <w:t xml:space="preserve"> </w:t>
      </w:r>
      <w:sdt>
        <w:sdtPr>
          <w:rPr>
            <w:lang w:val="en-GB"/>
          </w:rPr>
          <w:alias w:val="Введіть ім’я:"/>
          <w:tag w:val="Введіть ім’я:"/>
          <w:id w:val="811033397"/>
          <w:placeholder>
            <w:docPart w:val="81C9F5E15E9B4CBBBCB3D54C4C6AE146"/>
          </w:placeholder>
          <w:temporary/>
          <w:showingPlcHdr/>
        </w:sdtPr>
        <w:sdtContent>
          <w:r w:rsidR="002C3D7E" w:rsidRPr="008E421A">
            <w:rPr>
              <w:rStyle w:val="aa"/>
              <w:rFonts w:asciiTheme="majorHAnsi" w:hAnsiTheme="majorHAnsi"/>
              <w:sz w:val="16"/>
              <w:szCs w:val="16"/>
              <w:lang w:bidi="uk-UA"/>
            </w:rPr>
            <w:t>Ім’я</w:t>
          </w:r>
        </w:sdtContent>
      </w:sdt>
    </w:p>
    <w:sectPr w:rsidR="00D512BB" w:rsidRPr="008E421A" w:rsidSect="00CF4707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34E" w:rsidRDefault="0004334E" w:rsidP="001E7D29">
      <w:pPr>
        <w:spacing w:after="0" w:line="240" w:lineRule="auto"/>
      </w:pPr>
      <w:r>
        <w:separator/>
      </w:r>
    </w:p>
  </w:endnote>
  <w:endnote w:type="continuationSeparator" w:id="0">
    <w:p w:rsidR="0004334E" w:rsidRDefault="0004334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34E" w:rsidRDefault="0004334E" w:rsidP="001E7D29">
      <w:pPr>
        <w:spacing w:after="0" w:line="240" w:lineRule="auto"/>
      </w:pPr>
      <w:r>
        <w:separator/>
      </w:r>
    </w:p>
  </w:footnote>
  <w:footnote w:type="continuationSeparator" w:id="0">
    <w:p w:rsidR="0004334E" w:rsidRDefault="0004334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A6" w:rsidRDefault="00FC65BE">
    <w:pPr>
      <w:pStyle w:val="afff"/>
    </w:pPr>
    <w:r>
      <w:rPr>
        <w:noProof/>
        <w:lang w:bidi="uk-UA"/>
      </w:rPr>
      <w:pict>
        <v:group id="Група 1" o:spid="_x0000_s4097" style="position:absolute;left:0;text-align:left;margin-left:-158.5pt;margin-top:-41.6pt;width:640.3pt;height:854.4pt;z-index:251659264;mso-width-relative:margin;mso-height-relative:margin" coordorigin="-119,-6310" coordsize="81318,108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">
          <v:group id="Група 29" o:spid="_x0000_s4105" style="position:absolute;left:-119;top:61548;width:29794;height:40653" coordorigin="-161,-7078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Прямокутник 28" o:spid="_x0000_s4111" style="position:absolute;left:1580;top:178;width:8565;height:20655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Прямокутний трикутник 27" o:spid="_x0000_s4110" style="position:absolute;left:1608;top:-7078;width:6365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Паралелограм 24" o:spid="_x0000_s4109" style="position:absolute;left:1641;top:11206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Трикутник 5" o:spid="_x0000_s4108" style="position:absolute;left:10343;top:16656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Полілінія 6" o:spid="_x0000_s4107" style="position:absolute;left:10641;top:10494;width:8194;height:29798;rotation:7076562fd;visibility:visibl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Трикутник 26" o:spid="_x0000_s4106" style="position:absolute;left:2497;top:4159;width:10964;height:12921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Група 29" o:spid="_x0000_s4098" style="position:absolute;left:51405;top:-6310;width:29794;height:40652;rotation:180" coordorigin="-41,-945" coordsize="29798,40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Прямокутник 28" o:spid="_x0000_s4104" style="position:absolute;left:1700;top:6311;width:8565;height:20655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Прямокутний трикутник 27" o:spid="_x0000_s4103" style="position:absolute;left:1728;top:-945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Паралелограм 24" o:spid="_x0000_s4102" style="position:absolute;left:1760;top:17339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Трикутник 5" o:spid="_x0000_s4101" style="position:absolute;left:10462;top:22789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Полілінія 45" o:spid="_x0000_s4100" style="position:absolute;left:10761;top:16627;width:8194;height:29797;rotation:7076562fd;visibility:visibl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Трикутник 26" o:spid="_x0000_s4099" style="position:absolute;left:2615;top:10292;width:10965;height:12921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856772"/>
    <w:multiLevelType w:val="multilevel"/>
    <w:tmpl w:val="03F088A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>
    <w:nsid w:val="68C10718"/>
    <w:multiLevelType w:val="multilevel"/>
    <w:tmpl w:val="04090023"/>
    <w:styleLink w:val="a1"/>
    <w:lvl w:ilvl="0">
      <w:start w:val="1"/>
      <w:numFmt w:val="upperRoman"/>
      <w:lvlText w:val="Стаття 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Розділ 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removePersonalInformation/>
  <w:removeDateAndTime/>
  <w:attachedTemplate r:id="rId1"/>
  <w:stylePaneFormatFilter w:val="7804"/>
  <w:stylePaneSortMethod w:val="0000"/>
  <w:defaultTabStop w:val="720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4334E"/>
    <w:rsid w:val="0000418E"/>
    <w:rsid w:val="00016839"/>
    <w:rsid w:val="0004334E"/>
    <w:rsid w:val="00057671"/>
    <w:rsid w:val="000B01D7"/>
    <w:rsid w:val="000B748F"/>
    <w:rsid w:val="000D2807"/>
    <w:rsid w:val="000D3794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14706"/>
    <w:rsid w:val="002404F5"/>
    <w:rsid w:val="00275260"/>
    <w:rsid w:val="00276FA1"/>
    <w:rsid w:val="00285B87"/>
    <w:rsid w:val="00291B4A"/>
    <w:rsid w:val="002C3D7E"/>
    <w:rsid w:val="003178FD"/>
    <w:rsid w:val="0032131A"/>
    <w:rsid w:val="003310BF"/>
    <w:rsid w:val="00333DF8"/>
    <w:rsid w:val="00352B99"/>
    <w:rsid w:val="00357641"/>
    <w:rsid w:val="00360B6E"/>
    <w:rsid w:val="00361DEE"/>
    <w:rsid w:val="00394EF4"/>
    <w:rsid w:val="003F009F"/>
    <w:rsid w:val="00410612"/>
    <w:rsid w:val="00411F8B"/>
    <w:rsid w:val="004230D9"/>
    <w:rsid w:val="00440B4D"/>
    <w:rsid w:val="00450670"/>
    <w:rsid w:val="004724BD"/>
    <w:rsid w:val="00477352"/>
    <w:rsid w:val="00490CAB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B1B6F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152C"/>
    <w:rsid w:val="006D5463"/>
    <w:rsid w:val="006E015E"/>
    <w:rsid w:val="006E3C09"/>
    <w:rsid w:val="006F03D4"/>
    <w:rsid w:val="00700B1F"/>
    <w:rsid w:val="00710B6E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44AB8"/>
    <w:rsid w:val="00867EA4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365C"/>
    <w:rsid w:val="00B64D24"/>
    <w:rsid w:val="00B7147D"/>
    <w:rsid w:val="00B75CFC"/>
    <w:rsid w:val="00B853F9"/>
    <w:rsid w:val="00BB018B"/>
    <w:rsid w:val="00BD1747"/>
    <w:rsid w:val="00BD2B06"/>
    <w:rsid w:val="00BD412D"/>
    <w:rsid w:val="00BD7CF9"/>
    <w:rsid w:val="00BE44F5"/>
    <w:rsid w:val="00C14973"/>
    <w:rsid w:val="00C1643D"/>
    <w:rsid w:val="00C261A9"/>
    <w:rsid w:val="00C42793"/>
    <w:rsid w:val="00C601ED"/>
    <w:rsid w:val="00CE5A5C"/>
    <w:rsid w:val="00CF4707"/>
    <w:rsid w:val="00D31AB7"/>
    <w:rsid w:val="00D50D23"/>
    <w:rsid w:val="00D512BB"/>
    <w:rsid w:val="00DA3B1A"/>
    <w:rsid w:val="00DC6078"/>
    <w:rsid w:val="00DC79AD"/>
    <w:rsid w:val="00DD2075"/>
    <w:rsid w:val="00DF2868"/>
    <w:rsid w:val="00DF525E"/>
    <w:rsid w:val="00E16E2D"/>
    <w:rsid w:val="00E17712"/>
    <w:rsid w:val="00E557A0"/>
    <w:rsid w:val="00ED4A61"/>
    <w:rsid w:val="00EF6435"/>
    <w:rsid w:val="00F10F6B"/>
    <w:rsid w:val="00F23697"/>
    <w:rsid w:val="00F36BB7"/>
    <w:rsid w:val="00F464A6"/>
    <w:rsid w:val="00F87EAA"/>
    <w:rsid w:val="00F92B25"/>
    <w:rsid w:val="00FB3809"/>
    <w:rsid w:val="00FC65BE"/>
    <w:rsid w:val="00FD6CAB"/>
    <w:rsid w:val="00F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4"/>
        <w:szCs w:val="24"/>
        <w:lang w:val="uk-UA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iPriority="12" w:unhideWhenUsed="0" w:qFormat="1"/>
    <w:lsdException w:name="List Number 2" w:uiPriority="1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15252"/>
    <w:rPr>
      <w:sz w:val="20"/>
    </w:rPr>
  </w:style>
  <w:style w:type="paragraph" w:styleId="1">
    <w:name w:val="heading 1"/>
    <w:basedOn w:val="a2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4230D9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230D9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2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42">
    <w:name w:val="Заголовок 4 Знак"/>
    <w:basedOn w:val="a3"/>
    <w:link w:val="41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aa">
    <w:name w:val="Emphasis"/>
    <w:basedOn w:val="a3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52">
    <w:name w:val="Заголовок 5 Знак"/>
    <w:basedOn w:val="a3"/>
    <w:link w:val="51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c">
    <w:name w:val="Название Знак"/>
    <w:basedOn w:val="a3"/>
    <w:link w:val="ab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3"/>
    <w:link w:val="ad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f1">
    <w:name w:val="Strong"/>
    <w:basedOn w:val="a3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22">
    <w:name w:val="Quote"/>
    <w:basedOn w:val="a2"/>
    <w:link w:val="23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af2">
    <w:name w:val="Intense Quote"/>
    <w:basedOn w:val="a2"/>
    <w:next w:val="a2"/>
    <w:link w:val="af3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af3">
    <w:name w:val="Выделенная цитата Знак"/>
    <w:basedOn w:val="a3"/>
    <w:link w:val="af2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f4">
    <w:name w:val="Subtle Reference"/>
    <w:basedOn w:val="a3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af5">
    <w:name w:val="Intense Reference"/>
    <w:basedOn w:val="a3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af6">
    <w:name w:val="Book Title"/>
    <w:basedOn w:val="a3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7">
    <w:name w:val="List Paragraph"/>
    <w:basedOn w:val="a2"/>
    <w:uiPriority w:val="34"/>
    <w:semiHidden/>
    <w:unhideWhenUsed/>
    <w:qFormat/>
    <w:rsid w:val="004230D9"/>
    <w:pPr>
      <w:ind w:left="720"/>
      <w:contextualSpacing/>
    </w:pPr>
  </w:style>
  <w:style w:type="paragraph" w:styleId="af8">
    <w:name w:val="caption"/>
    <w:basedOn w:val="a2"/>
    <w:next w:val="a2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af9">
    <w:name w:val="Bibliography"/>
    <w:basedOn w:val="a2"/>
    <w:next w:val="a2"/>
    <w:uiPriority w:val="37"/>
    <w:semiHidden/>
    <w:unhideWhenUsed/>
    <w:rsid w:val="004230D9"/>
  </w:style>
  <w:style w:type="paragraph" w:styleId="10">
    <w:name w:val="toc 1"/>
    <w:basedOn w:val="a2"/>
    <w:next w:val="a2"/>
    <w:autoRedefine/>
    <w:uiPriority w:val="39"/>
    <w:semiHidden/>
    <w:unhideWhenUsed/>
    <w:rsid w:val="004230D9"/>
    <w:pPr>
      <w:spacing w:after="100"/>
      <w:ind w:left="0"/>
    </w:pPr>
  </w:style>
  <w:style w:type="paragraph" w:styleId="91">
    <w:name w:val="toc 9"/>
    <w:basedOn w:val="a2"/>
    <w:next w:val="a2"/>
    <w:autoRedefine/>
    <w:uiPriority w:val="39"/>
    <w:semiHidden/>
    <w:unhideWhenUsed/>
    <w:rsid w:val="004230D9"/>
    <w:pPr>
      <w:spacing w:after="100"/>
      <w:ind w:left="1920"/>
    </w:pPr>
  </w:style>
  <w:style w:type="paragraph" w:styleId="afa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b">
    <w:name w:val="Block Text"/>
    <w:basedOn w:val="a2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afc">
    <w:name w:val="Body Text"/>
    <w:basedOn w:val="a2"/>
    <w:link w:val="afd"/>
    <w:uiPriority w:val="99"/>
    <w:semiHidden/>
    <w:unhideWhenUsed/>
    <w:rsid w:val="004230D9"/>
    <w:pPr>
      <w:spacing w:after="120"/>
    </w:pPr>
  </w:style>
  <w:style w:type="character" w:customStyle="1" w:styleId="afd">
    <w:name w:val="Основной текст Знак"/>
    <w:basedOn w:val="a3"/>
    <w:link w:val="afc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2"/>
    <w:basedOn w:val="a2"/>
    <w:link w:val="25"/>
    <w:uiPriority w:val="99"/>
    <w:semiHidden/>
    <w:unhideWhenUsed/>
    <w:rsid w:val="004230D9"/>
    <w:pPr>
      <w:spacing w:after="120" w:line="480" w:lineRule="auto"/>
    </w:pPr>
  </w:style>
  <w:style w:type="character" w:customStyle="1" w:styleId="25">
    <w:name w:val="Основной текст 2 Знак"/>
    <w:basedOn w:val="a3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2"/>
    <w:link w:val="33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5">
    <w:name w:val="Основной текст с отступом 3 Знак"/>
    <w:basedOn w:val="a3"/>
    <w:link w:val="34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30D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4">
    <w:name w:val="Схема документа Знак"/>
    <w:basedOn w:val="a3"/>
    <w:link w:val="aff3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f5">
    <w:name w:val="end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26">
    <w:name w:val="envelope return"/>
    <w:basedOn w:val="a2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ff8">
    <w:name w:val="envelope address"/>
    <w:basedOn w:val="a2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aff9">
    <w:name w:val="FollowedHyperlink"/>
    <w:basedOn w:val="a3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ffa">
    <w:name w:val="footer"/>
    <w:basedOn w:val="a2"/>
    <w:link w:val="affb"/>
    <w:uiPriority w:val="99"/>
    <w:unhideWhenUsed/>
    <w:rsid w:val="004230D9"/>
    <w:pPr>
      <w:spacing w:after="0" w:line="240" w:lineRule="auto"/>
    </w:pPr>
  </w:style>
  <w:style w:type="character" w:customStyle="1" w:styleId="affb">
    <w:name w:val="Нижний колонтитул Знак"/>
    <w:basedOn w:val="a3"/>
    <w:link w:val="affa"/>
    <w:uiPriority w:val="99"/>
    <w:rsid w:val="004230D9"/>
    <w:rPr>
      <w:rFonts w:ascii="Times New Roman" w:hAnsi="Times New Roman" w:cs="Times New Roman"/>
    </w:rPr>
  </w:style>
  <w:style w:type="character" w:styleId="affc">
    <w:name w:val="foot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affe">
    <w:name w:val="Текст сноски Знак"/>
    <w:basedOn w:val="a3"/>
    <w:link w:val="affd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">
    <w:name w:val="header"/>
    <w:basedOn w:val="a2"/>
    <w:link w:val="afff0"/>
    <w:uiPriority w:val="99"/>
    <w:unhideWhenUsed/>
    <w:rsid w:val="004230D9"/>
    <w:pPr>
      <w:spacing w:after="0" w:line="240" w:lineRule="auto"/>
    </w:pPr>
  </w:style>
  <w:style w:type="character" w:customStyle="1" w:styleId="afff0">
    <w:name w:val="Верхний колонтитул Знак"/>
    <w:basedOn w:val="a3"/>
    <w:link w:val="afff"/>
    <w:uiPriority w:val="99"/>
    <w:rsid w:val="004230D9"/>
    <w:rPr>
      <w:rFonts w:ascii="Times New Roman" w:hAnsi="Times New Roman" w:cs="Times New Roman"/>
    </w:rPr>
  </w:style>
  <w:style w:type="character" w:styleId="HTML">
    <w:name w:val="HTML Acronym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2">
    <w:name w:val="HTML Cit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afff1">
    <w:name w:val="Hyperlink"/>
    <w:basedOn w:val="a3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afff2">
    <w:name w:val="index heading"/>
    <w:basedOn w:val="a2"/>
    <w:next w:val="1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f3">
    <w:name w:val="lin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f4">
    <w:name w:val="macro"/>
    <w:link w:val="afff5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5">
    <w:name w:val="Текст макроса Знак"/>
    <w:basedOn w:val="a3"/>
    <w:link w:val="afff4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6">
    <w:name w:val="Message Header"/>
    <w:basedOn w:val="a2"/>
    <w:link w:val="afff7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afff7">
    <w:name w:val="Шапка Знак"/>
    <w:basedOn w:val="a3"/>
    <w:link w:val="afff6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f8">
    <w:name w:val="Note Heading"/>
    <w:basedOn w:val="a2"/>
    <w:next w:val="a2"/>
    <w:link w:val="afff9"/>
    <w:uiPriority w:val="99"/>
    <w:semiHidden/>
    <w:unhideWhenUsed/>
    <w:rsid w:val="004230D9"/>
    <w:pPr>
      <w:spacing w:after="0" w:line="240" w:lineRule="auto"/>
    </w:pPr>
  </w:style>
  <w:style w:type="character" w:customStyle="1" w:styleId="afff9">
    <w:name w:val="Заголовок записки Знак"/>
    <w:basedOn w:val="a3"/>
    <w:link w:val="afff8"/>
    <w:uiPriority w:val="99"/>
    <w:semiHidden/>
    <w:rsid w:val="004230D9"/>
    <w:rPr>
      <w:rFonts w:ascii="Times New Roman" w:hAnsi="Times New Roman" w:cs="Times New Roman"/>
    </w:rPr>
  </w:style>
  <w:style w:type="paragraph" w:styleId="afffa">
    <w:name w:val="Plain Text"/>
    <w:basedOn w:val="a2"/>
    <w:link w:val="afffb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b">
    <w:name w:val="Текст Знак"/>
    <w:basedOn w:val="a3"/>
    <w:link w:val="afffa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fc">
    <w:name w:val="Salutation"/>
    <w:basedOn w:val="a2"/>
    <w:next w:val="a2"/>
    <w:link w:val="afffd"/>
    <w:uiPriority w:val="99"/>
    <w:semiHidden/>
    <w:unhideWhenUsed/>
    <w:rsid w:val="004230D9"/>
  </w:style>
  <w:style w:type="character" w:customStyle="1" w:styleId="afffd">
    <w:name w:val="Приветствие Знак"/>
    <w:basedOn w:val="a3"/>
    <w:link w:val="afffc"/>
    <w:uiPriority w:val="99"/>
    <w:semiHidden/>
    <w:rsid w:val="004230D9"/>
    <w:rPr>
      <w:rFonts w:ascii="Times New Roman" w:hAnsi="Times New Roman" w:cs="Times New Roman"/>
    </w:rPr>
  </w:style>
  <w:style w:type="paragraph" w:styleId="afffe">
    <w:name w:val="Signature"/>
    <w:basedOn w:val="a2"/>
    <w:link w:val="affff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ffff">
    <w:name w:val="Подпись Знак"/>
    <w:basedOn w:val="a3"/>
    <w:link w:val="afff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a3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a5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5"/>
    <w:uiPriority w:val="99"/>
    <w:semiHidden/>
    <w:unhideWhenUsed/>
    <w:rsid w:val="004230D9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4230D9"/>
    <w:pPr>
      <w:numPr>
        <w:numId w:val="43"/>
      </w:numPr>
    </w:pPr>
  </w:style>
  <w:style w:type="paragraph" w:styleId="affff0">
    <w:name w:val="Body Text First Indent"/>
    <w:basedOn w:val="afc"/>
    <w:link w:val="affff1"/>
    <w:uiPriority w:val="99"/>
    <w:semiHidden/>
    <w:unhideWhenUsed/>
    <w:rsid w:val="004230D9"/>
    <w:pPr>
      <w:spacing w:after="200"/>
      <w:ind w:firstLine="360"/>
    </w:pPr>
  </w:style>
  <w:style w:type="character" w:customStyle="1" w:styleId="affff1">
    <w:name w:val="Красная строка Знак"/>
    <w:basedOn w:val="afd"/>
    <w:link w:val="affff0"/>
    <w:uiPriority w:val="99"/>
    <w:semiHidden/>
    <w:rsid w:val="004230D9"/>
    <w:rPr>
      <w:rFonts w:ascii="Times New Roman" w:hAnsi="Times New Roman" w:cs="Times New Roman"/>
    </w:rPr>
  </w:style>
  <w:style w:type="paragraph" w:styleId="affff2">
    <w:name w:val="Body Text Indent"/>
    <w:basedOn w:val="a2"/>
    <w:link w:val="affff3"/>
    <w:uiPriority w:val="99"/>
    <w:semiHidden/>
    <w:unhideWhenUsed/>
    <w:rsid w:val="004230D9"/>
    <w:pPr>
      <w:spacing w:after="120"/>
      <w:ind w:left="360"/>
    </w:pPr>
  </w:style>
  <w:style w:type="character" w:customStyle="1" w:styleId="affff3">
    <w:name w:val="Основной текст с отступом Знак"/>
    <w:basedOn w:val="a3"/>
    <w:link w:val="affff2"/>
    <w:uiPriority w:val="99"/>
    <w:semiHidden/>
    <w:rsid w:val="004230D9"/>
    <w:rPr>
      <w:rFonts w:ascii="Times New Roman" w:hAnsi="Times New Roman" w:cs="Times New Roman"/>
    </w:rPr>
  </w:style>
  <w:style w:type="paragraph" w:styleId="27">
    <w:name w:val="Body Text First Indent 2"/>
    <w:basedOn w:val="affff2"/>
    <w:link w:val="28"/>
    <w:uiPriority w:val="99"/>
    <w:semiHidden/>
    <w:unhideWhenUsed/>
    <w:rsid w:val="004230D9"/>
    <w:pPr>
      <w:spacing w:after="200"/>
      <w:ind w:firstLine="360"/>
    </w:pPr>
  </w:style>
  <w:style w:type="character" w:customStyle="1" w:styleId="28">
    <w:name w:val="Красная строка 2 Знак"/>
    <w:basedOn w:val="affff3"/>
    <w:link w:val="27"/>
    <w:uiPriority w:val="99"/>
    <w:semiHidden/>
    <w:rsid w:val="004230D9"/>
    <w:rPr>
      <w:rFonts w:ascii="Times New Roman" w:hAnsi="Times New Roman" w:cs="Times New Roman"/>
    </w:rPr>
  </w:style>
  <w:style w:type="paragraph" w:styleId="29">
    <w:name w:val="Body Text Indent 2"/>
    <w:basedOn w:val="a2"/>
    <w:link w:val="2a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4230D9"/>
    <w:rPr>
      <w:rFonts w:ascii="Times New Roman" w:hAnsi="Times New Roman" w:cs="Times New Roman"/>
    </w:rPr>
  </w:style>
  <w:style w:type="paragraph" w:styleId="affff4">
    <w:name w:val="Closing"/>
    <w:basedOn w:val="a2"/>
    <w:link w:val="affff5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affff5">
    <w:name w:val="Прощание Знак"/>
    <w:basedOn w:val="a3"/>
    <w:link w:val="affff4"/>
    <w:uiPriority w:val="99"/>
    <w:semiHidden/>
    <w:rsid w:val="004230D9"/>
    <w:rPr>
      <w:rFonts w:ascii="Times New Roman" w:hAnsi="Times New Roman" w:cs="Times New Roman"/>
    </w:rPr>
  </w:style>
  <w:style w:type="table" w:styleId="affff6">
    <w:name w:val="Colorful Grid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ff7">
    <w:name w:val="Colorful List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ff8">
    <w:name w:val="Colorful Shading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9">
    <w:name w:val="Dark List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fa">
    <w:name w:val="E-mail Signature"/>
    <w:basedOn w:val="a2"/>
    <w:link w:val="affffb"/>
    <w:uiPriority w:val="99"/>
    <w:semiHidden/>
    <w:unhideWhenUsed/>
    <w:rsid w:val="004230D9"/>
    <w:pPr>
      <w:spacing w:after="0" w:line="240" w:lineRule="auto"/>
    </w:pPr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2b">
    <w:name w:val="index 2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92">
    <w:name w:val="index 9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affffc">
    <w:name w:val="Light Grid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d">
    <w:name w:val="Light List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e">
    <w:name w:val="Light Shading"/>
    <w:basedOn w:val="a4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afffff">
    <w:name w:val="List"/>
    <w:basedOn w:val="a2"/>
    <w:uiPriority w:val="99"/>
    <w:semiHidden/>
    <w:unhideWhenUsed/>
    <w:rsid w:val="004230D9"/>
    <w:pPr>
      <w:ind w:left="360" w:hanging="360"/>
      <w:contextualSpacing/>
    </w:pPr>
  </w:style>
  <w:style w:type="paragraph" w:styleId="2c">
    <w:name w:val="List 2"/>
    <w:basedOn w:val="a2"/>
    <w:uiPriority w:val="99"/>
    <w:semiHidden/>
    <w:unhideWhenUsed/>
    <w:rsid w:val="004230D9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4230D9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230D9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afffff0">
    <w:name w:val="List Continue"/>
    <w:basedOn w:val="a2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d">
    <w:name w:val="List Continue 2"/>
    <w:basedOn w:val="a2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">
    <w:name w:val="List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1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afffff2">
    <w:name w:val="Normal (Web)"/>
    <w:basedOn w:val="a2"/>
    <w:uiPriority w:val="99"/>
    <w:semiHidden/>
    <w:unhideWhenUsed/>
    <w:rsid w:val="004230D9"/>
  </w:style>
  <w:style w:type="paragraph" w:styleId="afffff3">
    <w:name w:val="Normal Indent"/>
    <w:basedOn w:val="a2"/>
    <w:uiPriority w:val="99"/>
    <w:semiHidden/>
    <w:unhideWhenUsed/>
    <w:rsid w:val="004230D9"/>
    <w:pPr>
      <w:ind w:left="708"/>
    </w:pPr>
  </w:style>
  <w:style w:type="character" w:styleId="afffff4">
    <w:name w:val="pag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a4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Table 3D effects 1"/>
    <w:basedOn w:val="a4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4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4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 1"/>
    <w:basedOn w:val="a4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4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4230D9"/>
    <w:pPr>
      <w:spacing w:after="0"/>
      <w:ind w:left="240" w:hanging="240"/>
    </w:pPr>
  </w:style>
  <w:style w:type="paragraph" w:styleId="afffff9">
    <w:name w:val="table of figures"/>
    <w:basedOn w:val="a2"/>
    <w:next w:val="a2"/>
    <w:uiPriority w:val="99"/>
    <w:semiHidden/>
    <w:unhideWhenUsed/>
    <w:rsid w:val="004230D9"/>
    <w:pPr>
      <w:spacing w:after="0"/>
      <w:ind w:left="0"/>
    </w:pPr>
  </w:style>
  <w:style w:type="table" w:styleId="afffffa">
    <w:name w:val="Table Professional"/>
    <w:basedOn w:val="a4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4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4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8">
    <w:name w:val="toc 2"/>
    <w:basedOn w:val="a2"/>
    <w:next w:val="a2"/>
    <w:autoRedefine/>
    <w:uiPriority w:val="39"/>
    <w:semiHidden/>
    <w:unhideWhenUsed/>
    <w:rsid w:val="004230D9"/>
    <w:pPr>
      <w:spacing w:after="100"/>
      <w:ind w:left="240"/>
    </w:pPr>
  </w:style>
  <w:style w:type="paragraph" w:styleId="3f0">
    <w:name w:val="toc 3"/>
    <w:basedOn w:val="a2"/>
    <w:next w:val="a2"/>
    <w:autoRedefine/>
    <w:uiPriority w:val="39"/>
    <w:semiHidden/>
    <w:unhideWhenUsed/>
    <w:rsid w:val="004230D9"/>
    <w:pPr>
      <w:spacing w:after="100"/>
      <w:ind w:left="480"/>
    </w:pPr>
  </w:style>
  <w:style w:type="paragraph" w:styleId="49">
    <w:name w:val="toc 4"/>
    <w:basedOn w:val="a2"/>
    <w:next w:val="a2"/>
    <w:autoRedefine/>
    <w:uiPriority w:val="39"/>
    <w:semiHidden/>
    <w:unhideWhenUsed/>
    <w:rsid w:val="004230D9"/>
    <w:pPr>
      <w:spacing w:after="100"/>
      <w:ind w:left="720"/>
    </w:pPr>
  </w:style>
  <w:style w:type="paragraph" w:styleId="58">
    <w:name w:val="toc 5"/>
    <w:basedOn w:val="a2"/>
    <w:next w:val="a2"/>
    <w:autoRedefine/>
    <w:uiPriority w:val="39"/>
    <w:semiHidden/>
    <w:unhideWhenUsed/>
    <w:rsid w:val="004230D9"/>
    <w:pPr>
      <w:spacing w:after="100"/>
      <w:ind w:left="960"/>
    </w:pPr>
  </w:style>
  <w:style w:type="paragraph" w:styleId="63">
    <w:name w:val="toc 6"/>
    <w:basedOn w:val="a2"/>
    <w:next w:val="a2"/>
    <w:autoRedefine/>
    <w:uiPriority w:val="39"/>
    <w:semiHidden/>
    <w:unhideWhenUsed/>
    <w:rsid w:val="004230D9"/>
    <w:pPr>
      <w:spacing w:after="100"/>
      <w:ind w:left="1200"/>
    </w:pPr>
  </w:style>
  <w:style w:type="paragraph" w:styleId="73">
    <w:name w:val="toc 7"/>
    <w:basedOn w:val="a2"/>
    <w:next w:val="a2"/>
    <w:autoRedefine/>
    <w:uiPriority w:val="39"/>
    <w:semiHidden/>
    <w:unhideWhenUsed/>
    <w:rsid w:val="004230D9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afffffd">
    <w:name w:val="Відомості"/>
    <w:basedOn w:val="a7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afffffe">
    <w:name w:val="Емблема"/>
    <w:basedOn w:val="1"/>
    <w:qFormat/>
    <w:rsid w:val="00DF525E"/>
    <w:pPr>
      <w:spacing w:after="480"/>
      <w:jc w:val="center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ps05\Desktop\tf113422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EDB8C83AD94D08A88F3A2625A4BF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E79A5A-D572-4154-9DA6-C5B69750DADE}"/>
      </w:docPartPr>
      <w:docPartBody>
        <w:p w:rsidR="00000000" w:rsidRDefault="008F02C2">
          <w:pPr>
            <w:pStyle w:val="2FEDB8C83AD94D08A88F3A2625A4BF7D"/>
          </w:pPr>
          <w:r w:rsidRPr="00E16E2D">
            <w:rPr>
              <w:lang w:bidi="uk-UA"/>
            </w:rPr>
            <w:t>Назва компанії або відділу</w:t>
          </w:r>
        </w:p>
      </w:docPartBody>
    </w:docPart>
    <w:docPart>
      <w:docPartPr>
        <w:name w:val="15FF1C585C6D4520A11CFFA7A6F36D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5C52A-71DC-4F25-B614-C779E6CF0B85}"/>
      </w:docPartPr>
      <w:docPartBody>
        <w:p w:rsidR="00000000" w:rsidRDefault="008F02C2">
          <w:pPr>
            <w:pStyle w:val="15FF1C585C6D4520A11CFFA7A6F36D33"/>
          </w:pPr>
          <w:r w:rsidRPr="00E16E2D">
            <w:rPr>
              <w:lang w:bidi="uk-UA"/>
            </w:rPr>
            <w:t>Протокол наради</w:t>
          </w:r>
        </w:p>
      </w:docPartBody>
    </w:docPart>
    <w:docPart>
      <w:docPartPr>
        <w:name w:val="E44B1F4E0ACE4907B1F939A468AD5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5F1D9-C4BD-4E7E-B2DE-9F724DDBB421}"/>
      </w:docPartPr>
      <w:docPartBody>
        <w:p w:rsidR="00000000" w:rsidRDefault="008F02C2">
          <w:pPr>
            <w:pStyle w:val="E44B1F4E0ACE4907B1F939A468AD52CF"/>
          </w:pPr>
          <w:r w:rsidRPr="00515252">
            <w:rPr>
              <w:rFonts w:eastAsiaTheme="majorEastAsia"/>
              <w:lang w:bidi="uk-UA"/>
            </w:rPr>
            <w:t>адреса або номер кабінету</w:t>
          </w:r>
        </w:p>
      </w:docPartBody>
    </w:docPart>
    <w:docPart>
      <w:docPartPr>
        <w:name w:val="32CD6D2853094701A51D78A604801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418E4-7A4D-44F2-9F4A-1397AC08226F}"/>
      </w:docPartPr>
      <w:docPartBody>
        <w:p w:rsidR="00000000" w:rsidRDefault="008F02C2">
          <w:pPr>
            <w:pStyle w:val="32CD6D2853094701A51D78A6048012C0"/>
          </w:pPr>
          <w:r w:rsidRPr="00515252">
            <w:rPr>
              <w:lang w:bidi="uk-UA"/>
            </w:rPr>
            <w:t>дата</w:t>
          </w:r>
        </w:p>
      </w:docPartBody>
    </w:docPart>
    <w:docPart>
      <w:docPartPr>
        <w:name w:val="AFF4A5802076416799CF166B7BF14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D9A06D-3360-4576-9A1E-C6FE0AB13A1B}"/>
      </w:docPartPr>
      <w:docPartBody>
        <w:p w:rsidR="00000000" w:rsidRDefault="008F02C2">
          <w:pPr>
            <w:pStyle w:val="AFF4A5802076416799CF166B7BF1411A"/>
          </w:pPr>
          <w:r w:rsidRPr="00515252">
            <w:rPr>
              <w:lang w:bidi="uk-UA"/>
            </w:rPr>
            <w:t>імена</w:t>
          </w:r>
        </w:p>
      </w:docPartBody>
    </w:docPart>
    <w:docPart>
      <w:docPartPr>
        <w:name w:val="FD3974199C184AB79349FFD2D36C0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477EF-776B-4929-AC21-B1F970DACAE3}"/>
      </w:docPartPr>
      <w:docPartBody>
        <w:p w:rsidR="00000000" w:rsidRDefault="008F02C2">
          <w:pPr>
            <w:pStyle w:val="FD3974199C184AB79349FFD2D36C01E2"/>
          </w:pPr>
          <w:r w:rsidRPr="00515252">
            <w:rPr>
              <w:rStyle w:val="a3"/>
              <w:rFonts w:eastAsiaTheme="majorEastAsia"/>
              <w:lang w:bidi="uk-UA"/>
            </w:rPr>
            <w:t>час</w:t>
          </w:r>
        </w:p>
      </w:docPartBody>
    </w:docPart>
    <w:docPart>
      <w:docPartPr>
        <w:name w:val="7A652BEA5F9B472E90B02BF9DCEE3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E9CD15-34C8-43EB-B21D-DEEC831C8552}"/>
      </w:docPartPr>
      <w:docPartBody>
        <w:p w:rsidR="00000000" w:rsidRDefault="008F02C2">
          <w:pPr>
            <w:pStyle w:val="7A652BEA5F9B472E90B02BF9DCEE3753"/>
          </w:pPr>
          <w:r w:rsidRPr="00515252">
            <w:rPr>
              <w:rFonts w:eastAsiaTheme="majorEastAsia"/>
              <w:lang w:bidi="uk-UA"/>
            </w:rPr>
            <w:t>Відкриття наради</w:t>
          </w:r>
        </w:p>
      </w:docPartBody>
    </w:docPart>
    <w:docPart>
      <w:docPartPr>
        <w:name w:val="C0ECFDF7DFEC445CB77004BB0FEBE8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FE11D6-34B8-4C29-A485-B00E77209C87}"/>
      </w:docPartPr>
      <w:docPartBody>
        <w:p w:rsidR="00000000" w:rsidRDefault="008F02C2">
          <w:pPr>
            <w:pStyle w:val="C0ECFDF7DFEC445CB77004BB0FEBE87A"/>
          </w:pPr>
          <w:r w:rsidRPr="00515252">
            <w:rPr>
              <w:lang w:bidi="uk-UA"/>
            </w:rPr>
            <w:t>ім’я</w:t>
          </w:r>
          <w:r>
            <w:rPr>
              <w:lang w:val="en-US" w:bidi="uk-UA"/>
            </w:rPr>
            <w:t xml:space="preserve"> </w:t>
          </w:r>
          <w:r w:rsidRPr="00515252">
            <w:rPr>
              <w:lang w:bidi="uk-UA"/>
            </w:rPr>
            <w:t>координатора</w:t>
          </w:r>
        </w:p>
      </w:docPartBody>
    </w:docPart>
    <w:docPart>
      <w:docPartPr>
        <w:name w:val="AF857FE26277410A8B8FAB7273C2A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8A5964-BCAD-4EFE-AAD1-951B07FB01B6}"/>
      </w:docPartPr>
      <w:docPartBody>
        <w:p w:rsidR="00000000" w:rsidRDefault="008F02C2">
          <w:pPr>
            <w:pStyle w:val="AF857FE26277410A8B8FAB7273C2AAE5"/>
          </w:pPr>
          <w:r w:rsidRPr="008E421A">
            <w:rPr>
              <w:lang w:bidi="uk-UA"/>
            </w:rPr>
            <w:t>відкрив чергову нараду</w:t>
          </w:r>
        </w:p>
      </w:docPartBody>
    </w:docPart>
    <w:docPart>
      <w:docPartPr>
        <w:name w:val="92007E76AC994EEC8493702A8DB39E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2B24F2-4FBD-487E-A9B8-25750EBDC90F}"/>
      </w:docPartPr>
      <w:docPartBody>
        <w:p w:rsidR="00000000" w:rsidRDefault="008F02C2">
          <w:pPr>
            <w:pStyle w:val="92007E76AC994EEC8493702A8DB39E82"/>
          </w:pPr>
          <w:r w:rsidRPr="00515252">
            <w:rPr>
              <w:lang w:bidi="uk-UA"/>
            </w:rPr>
            <w:t>назва</w:t>
          </w:r>
          <w:r>
            <w:rPr>
              <w:lang w:val="en-US" w:bidi="uk-UA"/>
            </w:rPr>
            <w:t xml:space="preserve"> </w:t>
          </w:r>
          <w:r w:rsidRPr="00515252">
            <w:rPr>
              <w:lang w:bidi="uk-UA"/>
            </w:rPr>
            <w:t>організації</w:t>
          </w:r>
          <w:r>
            <w:rPr>
              <w:lang w:val="en-US" w:bidi="uk-UA"/>
            </w:rPr>
            <w:t xml:space="preserve"> </w:t>
          </w:r>
          <w:r w:rsidRPr="00515252">
            <w:rPr>
              <w:lang w:bidi="uk-UA"/>
            </w:rPr>
            <w:t>або</w:t>
          </w:r>
          <w:r>
            <w:rPr>
              <w:lang w:val="en-US" w:bidi="uk-UA"/>
            </w:rPr>
            <w:t xml:space="preserve"> </w:t>
          </w:r>
          <w:r w:rsidRPr="00515252">
            <w:rPr>
              <w:lang w:bidi="uk-UA"/>
            </w:rPr>
            <w:t>комітету</w:t>
          </w:r>
        </w:p>
      </w:docPartBody>
    </w:docPart>
    <w:docPart>
      <w:docPartPr>
        <w:name w:val="DEBEDE800E72475099A55160872016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BAE27-FF8B-46E6-8C8E-969E9F4A5577}"/>
      </w:docPartPr>
      <w:docPartBody>
        <w:p w:rsidR="00000000" w:rsidRDefault="008F02C2">
          <w:pPr>
            <w:pStyle w:val="DEBEDE800E72475099A551608720160C"/>
          </w:pPr>
          <w:r w:rsidRPr="008E421A">
            <w:rPr>
              <w:lang w:bidi="uk-UA"/>
            </w:rPr>
            <w:t>о</w:t>
          </w:r>
        </w:p>
      </w:docPartBody>
    </w:docPart>
    <w:docPart>
      <w:docPartPr>
        <w:name w:val="3A7B786E47644AE299674A28A9931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8DF03-D8F6-4502-86E8-EF6B8250D1E9}"/>
      </w:docPartPr>
      <w:docPartBody>
        <w:p w:rsidR="00000000" w:rsidRDefault="008F02C2">
          <w:pPr>
            <w:pStyle w:val="3A7B786E47644AE299674A28A993134A"/>
          </w:pPr>
          <w:r w:rsidRPr="00515252">
            <w:rPr>
              <w:lang w:bidi="uk-UA"/>
            </w:rPr>
            <w:t>час</w:t>
          </w:r>
        </w:p>
      </w:docPartBody>
    </w:docPart>
    <w:docPart>
      <w:docPartPr>
        <w:name w:val="56989961579F42189494AE16104EA2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E89CA-FF91-4CBA-A5CE-DFCFD736831F}"/>
      </w:docPartPr>
      <w:docPartBody>
        <w:p w:rsidR="00000000" w:rsidRDefault="008F02C2">
          <w:pPr>
            <w:pStyle w:val="56989961579F42189494AE16104EA23E"/>
          </w:pPr>
          <w:r>
            <w:rPr>
              <w:lang w:val="en-GB"/>
            </w:rPr>
            <w:t xml:space="preserve"> </w:t>
          </w:r>
        </w:p>
      </w:docPartBody>
    </w:docPart>
    <w:docPart>
      <w:docPartPr>
        <w:name w:val="3A90106C703C48EB9F6C7E500A273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6AE94B-0FBA-4F4E-8675-7C604B14AAFC}"/>
      </w:docPartPr>
      <w:docPartBody>
        <w:p w:rsidR="00000000" w:rsidRDefault="008F02C2">
          <w:pPr>
            <w:pStyle w:val="3A90106C703C48EB9F6C7E500A27396C"/>
          </w:pPr>
          <w:r w:rsidRPr="00515252">
            <w:rPr>
              <w:lang w:bidi="uk-UA"/>
            </w:rPr>
            <w:t>дата</w:t>
          </w:r>
        </w:p>
      </w:docPartBody>
    </w:docPart>
    <w:docPart>
      <w:docPartPr>
        <w:name w:val="C2852D2999F347E58F86B593A9D7F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DEA59-57F3-45BA-AF43-CF819983CDD5}"/>
      </w:docPartPr>
      <w:docPartBody>
        <w:p w:rsidR="00000000" w:rsidRDefault="008F02C2">
          <w:pPr>
            <w:pStyle w:val="C2852D2999F347E58F86B593A9D7F805"/>
          </w:pPr>
          <w:r w:rsidRPr="008E421A">
            <w:rPr>
              <w:lang w:bidi="uk-UA"/>
            </w:rPr>
            <w:t>в</w:t>
          </w:r>
        </w:p>
      </w:docPartBody>
    </w:docPart>
    <w:docPart>
      <w:docPartPr>
        <w:name w:val="E769314B45CE496D8DA70D897EA28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DBC8B7-0827-4259-A665-E4B18D6BB39F}"/>
      </w:docPartPr>
      <w:docPartBody>
        <w:p w:rsidR="00000000" w:rsidRDefault="008F02C2">
          <w:pPr>
            <w:pStyle w:val="E769314B45CE496D8DA70D897EA28802"/>
          </w:pPr>
          <w:r w:rsidRPr="00515252">
            <w:rPr>
              <w:lang w:bidi="uk-UA"/>
            </w:rPr>
            <w:t>місце</w:t>
          </w:r>
          <w:r>
            <w:rPr>
              <w:lang w:val="en-US" w:bidi="uk-UA"/>
            </w:rPr>
            <w:t xml:space="preserve"> </w:t>
          </w:r>
          <w:r w:rsidRPr="00515252">
            <w:rPr>
              <w:lang w:bidi="uk-UA"/>
            </w:rPr>
            <w:t>проведення</w:t>
          </w:r>
        </w:p>
      </w:docPartBody>
    </w:docPart>
    <w:docPart>
      <w:docPartPr>
        <w:name w:val="F6EF4C7437914760A6064CC3483E3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FBF07-BD77-4EAF-8658-52DF15638E79}"/>
      </w:docPartPr>
      <w:docPartBody>
        <w:p w:rsidR="00000000" w:rsidRDefault="008F02C2">
          <w:pPr>
            <w:pStyle w:val="F6EF4C7437914760A6064CC3483E3A03"/>
          </w:pPr>
          <w:r w:rsidRPr="00515252">
            <w:rPr>
              <w:rFonts w:eastAsiaTheme="majorEastAsia"/>
              <w:lang w:bidi="uk-UA"/>
            </w:rPr>
            <w:t>Перевірка учасників</w:t>
          </w:r>
        </w:p>
      </w:docPartBody>
    </w:docPart>
    <w:docPart>
      <w:docPartPr>
        <w:name w:val="BC6BFC9AD2F74D36ADAC76F20AC7CE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B93048-9DDE-4C0E-BB32-BC19AA5D79B9}"/>
      </w:docPartPr>
      <w:docPartBody>
        <w:p w:rsidR="00000000" w:rsidRDefault="008F02C2">
          <w:pPr>
            <w:pStyle w:val="BC6BFC9AD2F74D36ADAC76F20AC7CE71"/>
          </w:pPr>
          <w:r w:rsidRPr="00515252">
            <w:rPr>
              <w:lang w:bidi="uk-UA"/>
            </w:rPr>
            <w:t>ім’я</w:t>
          </w:r>
          <w:r>
            <w:rPr>
              <w:lang w:val="en-US" w:bidi="uk-UA"/>
            </w:rPr>
            <w:t xml:space="preserve"> </w:t>
          </w:r>
          <w:r w:rsidRPr="00515252">
            <w:rPr>
              <w:lang w:bidi="uk-UA"/>
            </w:rPr>
            <w:t>секретаря</w:t>
          </w:r>
        </w:p>
      </w:docPartBody>
    </w:docPart>
    <w:docPart>
      <w:docPartPr>
        <w:name w:val="D711AB0C4E474365A3A2198100571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99F68-EA2C-48E9-BD90-741EF8F6B8E8}"/>
      </w:docPartPr>
      <w:docPartBody>
        <w:p w:rsidR="00000000" w:rsidRDefault="008F02C2">
          <w:pPr>
            <w:pStyle w:val="D711AB0C4E474365A3A219810057152A"/>
          </w:pPr>
          <w:r w:rsidRPr="00515252">
            <w:rPr>
              <w:lang w:bidi="uk-UA"/>
            </w:rPr>
            <w:t>перевірив</w:t>
          </w:r>
          <w:r w:rsidRPr="008E421A">
            <w:rPr>
              <w:rFonts w:asciiTheme="majorHAnsi" w:hAnsiTheme="majorHAnsi"/>
              <w:sz w:val="16"/>
              <w:szCs w:val="16"/>
              <w:lang w:bidi="uk-UA"/>
            </w:rPr>
            <w:t xml:space="preserve"> </w:t>
          </w:r>
          <w:r w:rsidRPr="00515252">
            <w:rPr>
              <w:lang w:bidi="uk-UA"/>
            </w:rPr>
            <w:t>присутність учасників. Нараду відвідали:</w:t>
          </w:r>
        </w:p>
      </w:docPartBody>
    </w:docPart>
    <w:docPart>
      <w:docPartPr>
        <w:name w:val="8BC3CC69FAA3451FA281A325154B2F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EB5B5-3880-4864-B373-BBF6E8B1919C}"/>
      </w:docPartPr>
      <w:docPartBody>
        <w:p w:rsidR="00000000" w:rsidRDefault="008F02C2">
          <w:pPr>
            <w:pStyle w:val="8BC3CC69FAA3451FA281A325154B2FB1"/>
          </w:pPr>
          <w:r w:rsidRPr="00515252">
            <w:rPr>
              <w:lang w:bidi="uk-UA"/>
            </w:rPr>
            <w:t>імена</w:t>
          </w:r>
          <w:r>
            <w:rPr>
              <w:lang w:val="en-US" w:bidi="uk-UA"/>
            </w:rPr>
            <w:t xml:space="preserve"> </w:t>
          </w:r>
          <w:r w:rsidRPr="00515252">
            <w:rPr>
              <w:lang w:bidi="uk-UA"/>
            </w:rPr>
            <w:t>учасників</w:t>
          </w:r>
        </w:p>
      </w:docPartBody>
    </w:docPart>
    <w:docPart>
      <w:docPartPr>
        <w:name w:val="A29E2A6FD21D405FB834D9F726136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BB2D9-F179-4C32-92E3-C481F50155FD}"/>
      </w:docPartPr>
      <w:docPartBody>
        <w:p w:rsidR="00000000" w:rsidRDefault="008F02C2">
          <w:pPr>
            <w:pStyle w:val="A29E2A6FD21D405FB834D9F726136F76"/>
          </w:pPr>
          <w:r w:rsidRPr="00515252">
            <w:rPr>
              <w:rFonts w:eastAsiaTheme="majorEastAsia"/>
              <w:lang w:bidi="uk-UA"/>
            </w:rPr>
            <w:t>Затвердження протоколу останньої наради</w:t>
          </w:r>
        </w:p>
      </w:docPartBody>
    </w:docPart>
    <w:docPart>
      <w:docPartPr>
        <w:name w:val="85D19C61D5EF4B7CB836333E54F5E0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5947B5-3AB7-40B9-8D5F-675D97B30A5A}"/>
      </w:docPartPr>
      <w:docPartBody>
        <w:p w:rsidR="00000000" w:rsidRDefault="008F02C2">
          <w:pPr>
            <w:pStyle w:val="85D19C61D5EF4B7CB836333E54F5E0B4"/>
          </w:pPr>
          <w:r w:rsidRPr="008E421A">
            <w:rPr>
              <w:lang w:bidi="uk-UA"/>
            </w:rPr>
            <w:t>Ім’я</w:t>
          </w:r>
          <w:r>
            <w:rPr>
              <w:lang w:val="en-US" w:bidi="uk-UA"/>
            </w:rPr>
            <w:t xml:space="preserve"> </w:t>
          </w:r>
          <w:r w:rsidRPr="008E421A">
            <w:rPr>
              <w:lang w:bidi="uk-UA"/>
            </w:rPr>
            <w:t>секретаря</w:t>
          </w:r>
        </w:p>
      </w:docPartBody>
    </w:docPart>
    <w:docPart>
      <w:docPartPr>
        <w:name w:val="57020EDD248A4C84902345B184B849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AB124-D0C7-40F1-A121-7928EE1BC350}"/>
      </w:docPartPr>
      <w:docPartBody>
        <w:p w:rsidR="00000000" w:rsidRDefault="008F02C2">
          <w:pPr>
            <w:pStyle w:val="57020EDD248A4C84902345B184B8492E"/>
          </w:pPr>
          <w:r w:rsidRPr="008E421A">
            <w:rPr>
              <w:lang w:bidi="uk-UA"/>
            </w:rPr>
            <w:t>зачитав протокол останньої наради. Його затвердили.</w:t>
          </w:r>
        </w:p>
      </w:docPartBody>
    </w:docPart>
    <w:docPart>
      <w:docPartPr>
        <w:name w:val="B6ECBA65AAA44199B709E3AF80DD1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F448F-32ED-4E95-A534-2A75EEC9E0DF}"/>
      </w:docPartPr>
      <w:docPartBody>
        <w:p w:rsidR="00000000" w:rsidRDefault="008F02C2">
          <w:pPr>
            <w:pStyle w:val="B6ECBA65AAA44199B709E3AF80DD1AA3"/>
          </w:pPr>
          <w:r w:rsidRPr="00515252">
            <w:rPr>
              <w:rFonts w:eastAsiaTheme="majorEastAsia"/>
              <w:lang w:bidi="uk-UA"/>
            </w:rPr>
            <w:t>Відкриті питання</w:t>
          </w:r>
        </w:p>
      </w:docPartBody>
    </w:docPart>
    <w:docPart>
      <w:docPartPr>
        <w:name w:val="B00B4BAC5D9C40ECB1246B46698452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BFE8F7-8BA4-412D-B7F8-694131241503}"/>
      </w:docPartPr>
      <w:docPartBody>
        <w:p w:rsidR="00000000" w:rsidRDefault="008F02C2">
          <w:pPr>
            <w:pStyle w:val="B00B4BAC5D9C40ECB1246B4669845279"/>
          </w:pPr>
          <w:r w:rsidRPr="00515252">
            <w:rPr>
              <w:lang w:bidi="uk-UA"/>
            </w:rPr>
            <w:t>Відкрите питання або стислий опис обговорення</w:t>
          </w:r>
        </w:p>
      </w:docPartBody>
    </w:docPart>
    <w:docPart>
      <w:docPartPr>
        <w:name w:val="0EBB0D1B7A15405B99495F77BD15AB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C2FA8-493D-4798-BBF2-B1A3B7D78B14}"/>
      </w:docPartPr>
      <w:docPartBody>
        <w:p w:rsidR="00000000" w:rsidRDefault="008F02C2">
          <w:pPr>
            <w:pStyle w:val="0EBB0D1B7A15405B99495F77BD15ABCB"/>
          </w:pPr>
          <w:r w:rsidRPr="00515252">
            <w:rPr>
              <w:lang w:bidi="uk-UA"/>
            </w:rPr>
            <w:t>Відкрите питання або стислий опис обговорення</w:t>
          </w:r>
        </w:p>
      </w:docPartBody>
    </w:docPart>
    <w:docPart>
      <w:docPartPr>
        <w:name w:val="856DFF02AA784C818AF2075895B915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2A6C-1BB2-4996-A828-80A204E83874}"/>
      </w:docPartPr>
      <w:docPartBody>
        <w:p w:rsidR="00000000" w:rsidRDefault="008F02C2">
          <w:pPr>
            <w:pStyle w:val="856DFF02AA784C818AF2075895B91552"/>
          </w:pPr>
          <w:r w:rsidRPr="00515252">
            <w:rPr>
              <w:lang w:bidi="uk-UA"/>
            </w:rPr>
            <w:t xml:space="preserve">Відкрите питання або стислий </w:t>
          </w:r>
          <w:r w:rsidRPr="00515252">
            <w:rPr>
              <w:lang w:bidi="uk-UA"/>
            </w:rPr>
            <w:t>опис обговорення</w:t>
          </w:r>
        </w:p>
      </w:docPartBody>
    </w:docPart>
    <w:docPart>
      <w:docPartPr>
        <w:name w:val="5B7F0AEB4BE943B7A1EB2A5E8D047E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132A64-73C3-46FD-BC67-E06F1F2196DB}"/>
      </w:docPartPr>
      <w:docPartBody>
        <w:p w:rsidR="00000000" w:rsidRDefault="008F02C2">
          <w:pPr>
            <w:pStyle w:val="5B7F0AEB4BE943B7A1EB2A5E8D047EA5"/>
          </w:pPr>
          <w:r w:rsidRPr="00515252">
            <w:rPr>
              <w:rFonts w:eastAsiaTheme="majorEastAsia"/>
              <w:lang w:bidi="uk-UA"/>
            </w:rPr>
            <w:t>Нові завдання</w:t>
          </w:r>
        </w:p>
      </w:docPartBody>
    </w:docPart>
    <w:docPart>
      <w:docPartPr>
        <w:name w:val="E7858C08B3364722A2FFC5AE1B507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B14C5-BCF8-4CF1-880C-D5DE78A518C1}"/>
      </w:docPartPr>
      <w:docPartBody>
        <w:p w:rsidR="00000000" w:rsidRDefault="008F02C2">
          <w:pPr>
            <w:pStyle w:val="E7858C08B3364722A2FFC5AE1B507AE2"/>
          </w:pPr>
          <w:r w:rsidRPr="00515252">
            <w:rPr>
              <w:lang w:bidi="uk-UA"/>
            </w:rPr>
            <w:t>Нове завдання або стислий опис обговорення</w:t>
          </w:r>
        </w:p>
      </w:docPartBody>
    </w:docPart>
    <w:docPart>
      <w:docPartPr>
        <w:name w:val="EDC1E45A82034EDB9E5206811993B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CC4D0-4AB3-495A-AB0F-5BE2BE97B688}"/>
      </w:docPartPr>
      <w:docPartBody>
        <w:p w:rsidR="00000000" w:rsidRDefault="008F02C2">
          <w:pPr>
            <w:pStyle w:val="EDC1E45A82034EDB9E5206811993BB2F"/>
          </w:pPr>
          <w:r w:rsidRPr="00515252">
            <w:rPr>
              <w:lang w:bidi="uk-UA"/>
            </w:rPr>
            <w:t>Нове завдання або стислий опис обговорення</w:t>
          </w:r>
        </w:p>
      </w:docPartBody>
    </w:docPart>
    <w:docPart>
      <w:docPartPr>
        <w:name w:val="1D8FC6671B934758A275D276E7153A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F0982-1606-434B-94F5-CF41DC3E507C}"/>
      </w:docPartPr>
      <w:docPartBody>
        <w:p w:rsidR="00000000" w:rsidRDefault="008F02C2">
          <w:pPr>
            <w:pStyle w:val="1D8FC6671B934758A275D276E7153A83"/>
          </w:pPr>
          <w:r w:rsidRPr="00515252">
            <w:rPr>
              <w:lang w:bidi="uk-UA"/>
            </w:rPr>
            <w:t>Нове завдання або стислий опис обговорення</w:t>
          </w:r>
        </w:p>
      </w:docPartBody>
    </w:docPart>
    <w:docPart>
      <w:docPartPr>
        <w:name w:val="3D755C015E71424D95094521122D4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A5C02-0904-4765-81E8-31DB13DC4B74}"/>
      </w:docPartPr>
      <w:docPartBody>
        <w:p w:rsidR="00000000" w:rsidRDefault="008F02C2">
          <w:pPr>
            <w:pStyle w:val="3D755C015E71424D95094521122D48B6"/>
          </w:pPr>
          <w:r w:rsidRPr="00515252">
            <w:rPr>
              <w:lang w:bidi="uk-UA"/>
            </w:rPr>
            <w:t>Закриття наради</w:t>
          </w:r>
        </w:p>
      </w:docPartBody>
    </w:docPart>
    <w:docPart>
      <w:docPartPr>
        <w:name w:val="D3F30637B17F4D9BBC7F94C0BCD15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DAFA2-6AF4-4E8A-8EEE-970F1DC3F8FA}"/>
      </w:docPartPr>
      <w:docPartBody>
        <w:p w:rsidR="00000000" w:rsidRDefault="008F02C2">
          <w:pPr>
            <w:pStyle w:val="D3F30637B17F4D9BBC7F94C0BCD15860"/>
          </w:pPr>
          <w:r w:rsidRPr="008E421A">
            <w:rPr>
              <w:lang w:bidi="uk-UA"/>
            </w:rPr>
            <w:t>Ім’я</w:t>
          </w:r>
          <w:r>
            <w:rPr>
              <w:lang w:val="en-US" w:bidi="uk-UA"/>
            </w:rPr>
            <w:t xml:space="preserve"> </w:t>
          </w:r>
          <w:r w:rsidRPr="008E421A">
            <w:rPr>
              <w:lang w:bidi="uk-UA"/>
            </w:rPr>
            <w:t>координатора</w:t>
          </w:r>
        </w:p>
      </w:docPartBody>
    </w:docPart>
    <w:docPart>
      <w:docPartPr>
        <w:name w:val="13654E6D8A9F4569BC8193C82EDEF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A1E89B-0907-437B-8D78-110073109D49}"/>
      </w:docPartPr>
      <w:docPartBody>
        <w:p w:rsidR="00000000" w:rsidRDefault="008F02C2">
          <w:pPr>
            <w:pStyle w:val="13654E6D8A9F4569BC8193C82EDEF5DB"/>
          </w:pPr>
          <w:r w:rsidRPr="008E421A">
            <w:rPr>
              <w:lang w:bidi="uk-UA"/>
            </w:rPr>
            <w:t>закрив нараду о</w:t>
          </w:r>
        </w:p>
      </w:docPartBody>
    </w:docPart>
    <w:docPart>
      <w:docPartPr>
        <w:name w:val="546CA6157BD9490FA454CCCA729E4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4D59A-CF12-4D4F-964D-B32C015EC2D5}"/>
      </w:docPartPr>
      <w:docPartBody>
        <w:p w:rsidR="00000000" w:rsidRDefault="008F02C2">
          <w:pPr>
            <w:pStyle w:val="546CA6157BD9490FA454CCCA729E4125"/>
          </w:pPr>
          <w:r w:rsidRPr="008E421A">
            <w:rPr>
              <w:rStyle w:val="a4"/>
              <w:rFonts w:asciiTheme="majorHAnsi" w:hAnsiTheme="majorHAnsi"/>
              <w:sz w:val="16"/>
              <w:szCs w:val="16"/>
              <w:lang w:bidi="uk-UA"/>
            </w:rPr>
            <w:t>час</w:t>
          </w:r>
        </w:p>
      </w:docPartBody>
    </w:docPart>
    <w:docPart>
      <w:docPartPr>
        <w:name w:val="3AB66A104790498590FC623895879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561B9-6408-4CEB-A1E4-20FB3F11C680}"/>
      </w:docPartPr>
      <w:docPartBody>
        <w:p w:rsidR="00000000" w:rsidRDefault="008F02C2">
          <w:pPr>
            <w:pStyle w:val="3AB66A104790498590FC62389587916D"/>
          </w:pPr>
          <w:r w:rsidRPr="008E421A">
            <w:rPr>
              <w:lang w:bidi="uk-UA"/>
            </w:rPr>
            <w:t>Протокол подано</w:t>
          </w:r>
        </w:p>
      </w:docPartBody>
    </w:docPart>
    <w:docPart>
      <w:docPartPr>
        <w:name w:val="9A976B70EA9544C199682B7BB5859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A74980-488E-45BB-BCA0-EB8688CB9D42}"/>
      </w:docPartPr>
      <w:docPartBody>
        <w:p w:rsidR="00000000" w:rsidRDefault="008F02C2">
          <w:pPr>
            <w:pStyle w:val="9A976B70EA9544C199682B7BB5859795"/>
          </w:pPr>
          <w:r w:rsidRPr="008E421A">
            <w:rPr>
              <w:rStyle w:val="a4"/>
              <w:rFonts w:asciiTheme="majorHAnsi" w:hAnsiTheme="majorHAnsi"/>
              <w:sz w:val="16"/>
              <w:szCs w:val="16"/>
              <w:lang w:bidi="uk-UA"/>
            </w:rPr>
            <w:t>Ім’я</w:t>
          </w:r>
        </w:p>
      </w:docPartBody>
    </w:docPart>
    <w:docPart>
      <w:docPartPr>
        <w:name w:val="C165B0E69B8E4EEBAEAE99EB7767D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32F91A-0EB7-455E-8C2D-6CE8645BDD21}"/>
      </w:docPartPr>
      <w:docPartBody>
        <w:p w:rsidR="00000000" w:rsidRDefault="008F02C2">
          <w:pPr>
            <w:pStyle w:val="C165B0E69B8E4EEBAEAE99EB7767DC1D"/>
          </w:pPr>
          <w:r w:rsidRPr="008E421A">
            <w:rPr>
              <w:lang w:bidi="uk-UA"/>
            </w:rPr>
            <w:t>Протокол затверджено</w:t>
          </w:r>
        </w:p>
      </w:docPartBody>
    </w:docPart>
    <w:docPart>
      <w:docPartPr>
        <w:name w:val="81C9F5E15E9B4CBBBCB3D54C4C6AE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033DA-A518-4A3A-A70C-4099A86C9718}"/>
      </w:docPartPr>
      <w:docPartBody>
        <w:p w:rsidR="00000000" w:rsidRDefault="008F02C2">
          <w:pPr>
            <w:pStyle w:val="81C9F5E15E9B4CBBBCB3D54C4C6AE146"/>
          </w:pPr>
          <w:r w:rsidRPr="008E421A">
            <w:rPr>
              <w:rStyle w:val="a4"/>
              <w:rFonts w:asciiTheme="majorHAnsi" w:hAnsiTheme="majorHAnsi"/>
              <w:sz w:val="16"/>
              <w:szCs w:val="16"/>
              <w:lang w:bidi="uk-UA"/>
            </w:rPr>
            <w:t>Ім’я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02C2"/>
    <w:rsid w:val="008F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EDB8C83AD94D08A88F3A2625A4BF7D">
    <w:name w:val="2FEDB8C83AD94D08A88F3A2625A4BF7D"/>
  </w:style>
  <w:style w:type="paragraph" w:customStyle="1" w:styleId="15FF1C585C6D4520A11CFFA7A6F36D33">
    <w:name w:val="15FF1C585C6D4520A11CFFA7A6F36D33"/>
  </w:style>
  <w:style w:type="paragraph" w:customStyle="1" w:styleId="E44B1F4E0ACE4907B1F939A468AD52CF">
    <w:name w:val="E44B1F4E0ACE4907B1F939A468AD52CF"/>
  </w:style>
  <w:style w:type="paragraph" w:customStyle="1" w:styleId="32CD6D2853094701A51D78A6048012C0">
    <w:name w:val="32CD6D2853094701A51D78A6048012C0"/>
  </w:style>
  <w:style w:type="paragraph" w:customStyle="1" w:styleId="AFF4A5802076416799CF166B7BF1411A">
    <w:name w:val="AFF4A5802076416799CF166B7BF1411A"/>
  </w:style>
  <w:style w:type="character" w:styleId="a3">
    <w:name w:val="Placeholder Text"/>
    <w:basedOn w:val="a0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FD3974199C184AB79349FFD2D36C01E2">
    <w:name w:val="FD3974199C184AB79349FFD2D36C01E2"/>
  </w:style>
  <w:style w:type="paragraph" w:customStyle="1" w:styleId="7A652BEA5F9B472E90B02BF9DCEE3753">
    <w:name w:val="7A652BEA5F9B472E90B02BF9DCEE3753"/>
  </w:style>
  <w:style w:type="paragraph" w:customStyle="1" w:styleId="C0ECFDF7DFEC445CB77004BB0FEBE87A">
    <w:name w:val="C0ECFDF7DFEC445CB77004BB0FEBE87A"/>
  </w:style>
  <w:style w:type="paragraph" w:customStyle="1" w:styleId="AF857FE26277410A8B8FAB7273C2AAE5">
    <w:name w:val="AF857FE26277410A8B8FAB7273C2AAE5"/>
  </w:style>
  <w:style w:type="paragraph" w:customStyle="1" w:styleId="92007E76AC994EEC8493702A8DB39E82">
    <w:name w:val="92007E76AC994EEC8493702A8DB39E82"/>
  </w:style>
  <w:style w:type="paragraph" w:customStyle="1" w:styleId="DEBEDE800E72475099A551608720160C">
    <w:name w:val="DEBEDE800E72475099A551608720160C"/>
  </w:style>
  <w:style w:type="paragraph" w:customStyle="1" w:styleId="3A7B786E47644AE299674A28A993134A">
    <w:name w:val="3A7B786E47644AE299674A28A993134A"/>
  </w:style>
  <w:style w:type="paragraph" w:customStyle="1" w:styleId="56989961579F42189494AE16104EA23E">
    <w:name w:val="56989961579F42189494AE16104EA23E"/>
  </w:style>
  <w:style w:type="paragraph" w:customStyle="1" w:styleId="3A90106C703C48EB9F6C7E500A27396C">
    <w:name w:val="3A90106C703C48EB9F6C7E500A27396C"/>
  </w:style>
  <w:style w:type="paragraph" w:customStyle="1" w:styleId="C2852D2999F347E58F86B593A9D7F805">
    <w:name w:val="C2852D2999F347E58F86B593A9D7F805"/>
  </w:style>
  <w:style w:type="paragraph" w:customStyle="1" w:styleId="E769314B45CE496D8DA70D897EA28802">
    <w:name w:val="E769314B45CE496D8DA70D897EA28802"/>
  </w:style>
  <w:style w:type="paragraph" w:customStyle="1" w:styleId="F6EF4C7437914760A6064CC3483E3A03">
    <w:name w:val="F6EF4C7437914760A6064CC3483E3A03"/>
  </w:style>
  <w:style w:type="paragraph" w:customStyle="1" w:styleId="BC6BFC9AD2F74D36ADAC76F20AC7CE71">
    <w:name w:val="BC6BFC9AD2F74D36ADAC76F20AC7CE71"/>
  </w:style>
  <w:style w:type="paragraph" w:customStyle="1" w:styleId="D711AB0C4E474365A3A219810057152A">
    <w:name w:val="D711AB0C4E474365A3A219810057152A"/>
  </w:style>
  <w:style w:type="paragraph" w:customStyle="1" w:styleId="8BC3CC69FAA3451FA281A325154B2FB1">
    <w:name w:val="8BC3CC69FAA3451FA281A325154B2FB1"/>
  </w:style>
  <w:style w:type="paragraph" w:customStyle="1" w:styleId="A29E2A6FD21D405FB834D9F726136F76">
    <w:name w:val="A29E2A6FD21D405FB834D9F726136F76"/>
  </w:style>
  <w:style w:type="paragraph" w:customStyle="1" w:styleId="85D19C61D5EF4B7CB836333E54F5E0B4">
    <w:name w:val="85D19C61D5EF4B7CB836333E54F5E0B4"/>
  </w:style>
  <w:style w:type="paragraph" w:customStyle="1" w:styleId="57020EDD248A4C84902345B184B8492E">
    <w:name w:val="57020EDD248A4C84902345B184B8492E"/>
  </w:style>
  <w:style w:type="paragraph" w:customStyle="1" w:styleId="B6ECBA65AAA44199B709E3AF80DD1AA3">
    <w:name w:val="B6ECBA65AAA44199B709E3AF80DD1AA3"/>
  </w:style>
  <w:style w:type="paragraph" w:customStyle="1" w:styleId="B00B4BAC5D9C40ECB1246B4669845279">
    <w:name w:val="B00B4BAC5D9C40ECB1246B4669845279"/>
  </w:style>
  <w:style w:type="paragraph" w:customStyle="1" w:styleId="0EBB0D1B7A15405B99495F77BD15ABCB">
    <w:name w:val="0EBB0D1B7A15405B99495F77BD15ABCB"/>
  </w:style>
  <w:style w:type="paragraph" w:customStyle="1" w:styleId="856DFF02AA784C818AF2075895B91552">
    <w:name w:val="856DFF02AA784C818AF2075895B91552"/>
  </w:style>
  <w:style w:type="paragraph" w:customStyle="1" w:styleId="5B7F0AEB4BE943B7A1EB2A5E8D047EA5">
    <w:name w:val="5B7F0AEB4BE943B7A1EB2A5E8D047EA5"/>
  </w:style>
  <w:style w:type="paragraph" w:customStyle="1" w:styleId="E7858C08B3364722A2FFC5AE1B507AE2">
    <w:name w:val="E7858C08B3364722A2FFC5AE1B507AE2"/>
  </w:style>
  <w:style w:type="paragraph" w:customStyle="1" w:styleId="EDC1E45A82034EDB9E5206811993BB2F">
    <w:name w:val="EDC1E45A82034EDB9E5206811993BB2F"/>
  </w:style>
  <w:style w:type="paragraph" w:customStyle="1" w:styleId="1D8FC6671B934758A275D276E7153A83">
    <w:name w:val="1D8FC6671B934758A275D276E7153A83"/>
  </w:style>
  <w:style w:type="paragraph" w:customStyle="1" w:styleId="3D755C015E71424D95094521122D48B6">
    <w:name w:val="3D755C015E71424D95094521122D48B6"/>
  </w:style>
  <w:style w:type="paragraph" w:customStyle="1" w:styleId="D3F30637B17F4D9BBC7F94C0BCD15860">
    <w:name w:val="D3F30637B17F4D9BBC7F94C0BCD15860"/>
  </w:style>
  <w:style w:type="paragraph" w:customStyle="1" w:styleId="13654E6D8A9F4569BC8193C82EDEF5DB">
    <w:name w:val="13654E6D8A9F4569BC8193C82EDEF5DB"/>
  </w:style>
  <w:style w:type="character" w:styleId="a4">
    <w:name w:val="Emphasis"/>
    <w:basedOn w:val="a0"/>
    <w:uiPriority w:val="15"/>
    <w:qFormat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paragraph" w:customStyle="1" w:styleId="546CA6157BD9490FA454CCCA729E4125">
    <w:name w:val="546CA6157BD9490FA454CCCA729E4125"/>
  </w:style>
  <w:style w:type="paragraph" w:customStyle="1" w:styleId="3AB66A104790498590FC62389587916D">
    <w:name w:val="3AB66A104790498590FC62389587916D"/>
  </w:style>
  <w:style w:type="paragraph" w:customStyle="1" w:styleId="9A976B70EA9544C199682B7BB5859795">
    <w:name w:val="9A976B70EA9544C199682B7BB5859795"/>
  </w:style>
  <w:style w:type="paragraph" w:customStyle="1" w:styleId="C165B0E69B8E4EEBAEAE99EB7767DC1D">
    <w:name w:val="C165B0E69B8E4EEBAEAE99EB7767DC1D"/>
  </w:style>
  <w:style w:type="paragraph" w:customStyle="1" w:styleId="81C9F5E15E9B4CBBBCB3D54C4C6AE146">
    <w:name w:val="81C9F5E15E9B4CBBBCB3D54C4C6AE1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A33C9-59F2-45EB-B313-947178AB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3496A-4206-4E13-A853-572A244D645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64B529C-B837-470E-9400-CF9305991E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tf11342287_win32.dotx</Template>
  <TotalTime>0</TotalTime>
  <Pages>1</Pages>
  <Words>640</Words>
  <Characters>365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2023-07-05T13:29:00Z</dcterms:created>
  <dcterms:modified xsi:type="dcterms:W3CDTF">2023-07-05T13:29:00Z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